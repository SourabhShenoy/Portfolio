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5D" w:rsidRPr="00436BC8" w:rsidRDefault="00997D5D" w:rsidP="00D00B2A">
      <w:pPr>
        <w:pStyle w:val="ContactInfo"/>
        <w:ind w:left="2340" w:hanging="2340"/>
        <w:jc w:val="both"/>
        <w:rPr>
          <w:color w:val="auto"/>
        </w:rPr>
      </w:pPr>
    </w:p>
    <w:p w:rsidR="00997D5D" w:rsidRPr="00436BC8" w:rsidRDefault="00C87E54" w:rsidP="005B34D0">
      <w:pPr>
        <w:pStyle w:val="ContactInfo"/>
        <w:rPr>
          <w:color w:val="auto"/>
          <w:sz w:val="22"/>
          <w:szCs w:val="22"/>
        </w:rPr>
      </w:pPr>
      <w:sdt>
        <w:sdtPr>
          <w:rPr>
            <w:color w:val="auto"/>
            <w:sz w:val="22"/>
            <w:szCs w:val="22"/>
          </w:rPr>
          <w:alias w:val="Street Address"/>
          <w:tag w:val="Street Address"/>
          <w:id w:val="1415969137"/>
          <w:placeholder>
            <w:docPart w:val="7C193DC20EA04537B4FB7E16AD0324F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97D5D" w:rsidRPr="00436BC8">
            <w:rPr>
              <w:color w:val="auto"/>
              <w:sz w:val="22"/>
              <w:szCs w:val="22"/>
            </w:rPr>
            <w:t>#201, Sai Apartments, Opp. Surathkal Police Station</w:t>
          </w:r>
        </w:sdtContent>
      </w:sdt>
    </w:p>
    <w:sdt>
      <w:sdtPr>
        <w:rPr>
          <w:color w:val="auto"/>
          <w:sz w:val="22"/>
          <w:szCs w:val="22"/>
        </w:rPr>
        <w:alias w:val="Category"/>
        <w:tag w:val=""/>
        <w:id w:val="1543715586"/>
        <w:placeholder>
          <w:docPart w:val="08A138E705DB4710A3DF5BEB0FB916E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436BC8" w:rsidRDefault="007B6E01" w:rsidP="00876FA8">
          <w:pPr>
            <w:pStyle w:val="ContactInfo"/>
            <w:rPr>
              <w:color w:val="auto"/>
              <w:sz w:val="22"/>
              <w:szCs w:val="22"/>
            </w:rPr>
          </w:pPr>
          <w:r w:rsidRPr="00436BC8">
            <w:rPr>
              <w:color w:val="auto"/>
              <w:sz w:val="22"/>
              <w:szCs w:val="22"/>
            </w:rPr>
            <w:t>Surathkal, Mangalore -575014</w:t>
          </w:r>
        </w:p>
      </w:sdtContent>
    </w:sdt>
    <w:p w:rsidR="002C42BC" w:rsidRPr="00436BC8" w:rsidRDefault="008C0854" w:rsidP="00876FA8">
      <w:pPr>
        <w:pStyle w:val="ContactInfo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0450A43D" wp14:editId="24B9657E">
            <wp:simplePos x="0" y="0"/>
            <wp:positionH relativeFrom="column">
              <wp:posOffset>4933950</wp:posOffset>
            </wp:positionH>
            <wp:positionV relativeFrom="paragraph">
              <wp:posOffset>418465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7777687D" wp14:editId="3AF07BD2">
            <wp:simplePos x="0" y="0"/>
            <wp:positionH relativeFrom="column">
              <wp:posOffset>4572000</wp:posOffset>
            </wp:positionH>
            <wp:positionV relativeFrom="page">
              <wp:posOffset>1333500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E01" w:rsidRPr="00436BC8">
        <w:rPr>
          <w:color w:val="auto"/>
          <w:sz w:val="22"/>
          <w:szCs w:val="22"/>
        </w:rPr>
        <w:t>(+91)</w:t>
      </w:r>
      <w:sdt>
        <w:sdtPr>
          <w:rPr>
            <w:color w:val="auto"/>
            <w:sz w:val="22"/>
            <w:szCs w:val="22"/>
          </w:rPr>
          <w:alias w:val="Telephone"/>
          <w:tag w:val="Telephone"/>
          <w:id w:val="599758962"/>
          <w:placeholder>
            <w:docPart w:val="1C842C015A4F4CADA479AC308D34B07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E4C63" w:rsidRPr="00436BC8">
            <w:rPr>
              <w:color w:val="auto"/>
              <w:sz w:val="22"/>
              <w:szCs w:val="22"/>
            </w:rPr>
            <w:t xml:space="preserve"> </w:t>
          </w:r>
          <w:r w:rsidR="007B6E01" w:rsidRPr="00436BC8">
            <w:rPr>
              <w:color w:val="auto"/>
              <w:sz w:val="22"/>
              <w:szCs w:val="22"/>
            </w:rPr>
            <w:t>8105655102</w:t>
          </w:r>
        </w:sdtContent>
      </w:sdt>
    </w:p>
    <w:sdt>
      <w:sdtPr>
        <w:rPr>
          <w:color w:val="auto"/>
          <w:sz w:val="22"/>
          <w:szCs w:val="22"/>
        </w:rPr>
        <w:alias w:val="Website"/>
        <w:tag w:val="Website"/>
        <w:id w:val="48967594"/>
        <w:placeholder>
          <w:docPart w:val="2337E7FECCF748DCB788F302D19A27B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Pr="00436BC8" w:rsidRDefault="00D15200" w:rsidP="00876FA8">
          <w:pPr>
            <w:pStyle w:val="ContactInfo"/>
            <w:rPr>
              <w:color w:val="auto"/>
              <w:sz w:val="22"/>
              <w:szCs w:val="22"/>
            </w:rPr>
          </w:pPr>
          <w:r w:rsidRPr="00436BC8">
            <w:rPr>
              <w:color w:val="auto"/>
              <w:sz w:val="22"/>
              <w:szCs w:val="22"/>
            </w:rPr>
            <w:t>https:/github.com/sourabhshenoy</w:t>
          </w:r>
        </w:p>
      </w:sdtContent>
    </w:sdt>
    <w:sdt>
      <w:sdtPr>
        <w:rPr>
          <w:rStyle w:val="Emphasis"/>
          <w:color w:val="auto"/>
          <w:sz w:val="22"/>
          <w:szCs w:val="22"/>
        </w:rPr>
        <w:alias w:val="Email"/>
        <w:tag w:val=""/>
        <w:id w:val="1889536063"/>
        <w:placeholder>
          <w:docPart w:val="11BF7B0A304D4BAAA973B34B5C47D27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Pr="00436BC8" w:rsidRDefault="007B6E01" w:rsidP="00876FA8">
          <w:pPr>
            <w:pStyle w:val="ContactInfo"/>
            <w:rPr>
              <w:rStyle w:val="Emphasis"/>
              <w:color w:val="auto"/>
              <w:sz w:val="22"/>
              <w:szCs w:val="22"/>
            </w:rPr>
          </w:pPr>
          <w:r w:rsidRPr="00436BC8">
            <w:rPr>
              <w:rStyle w:val="Emphasis"/>
              <w:color w:val="auto"/>
              <w:sz w:val="22"/>
              <w:szCs w:val="22"/>
            </w:rPr>
            <w:t>sourabhsshenoy@gmail.com</w:t>
          </w:r>
        </w:p>
      </w:sdtContent>
    </w:sdt>
    <w:p w:rsidR="00665309" w:rsidRPr="00436BC8" w:rsidRDefault="00665309" w:rsidP="00665309">
      <w:pPr>
        <w:pStyle w:val="Heading1"/>
        <w:spacing w:line="240" w:lineRule="exact"/>
        <w:jc w:val="center"/>
        <w:rPr>
          <w:rFonts w:asciiTheme="minorHAnsi" w:hAnsiTheme="minorHAnsi"/>
          <w:color w:val="auto"/>
          <w:sz w:val="32"/>
          <w:szCs w:val="32"/>
        </w:rPr>
      </w:pPr>
      <w:r w:rsidRPr="00436BC8">
        <w:rPr>
          <w:rFonts w:asciiTheme="minorHAnsi" w:hAnsiTheme="minorHAnsi"/>
          <w:color w:val="auto"/>
          <w:sz w:val="32"/>
          <w:szCs w:val="32"/>
        </w:rPr>
        <w:t>Sourabh S Shenoy</w:t>
      </w:r>
    </w:p>
    <w:p w:rsidR="00064D1F" w:rsidRPr="00436BC8" w:rsidRDefault="00064D1F" w:rsidP="00064D1F">
      <w:pPr>
        <w:pStyle w:val="Heading1"/>
        <w:spacing w:line="240" w:lineRule="exact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C87E54">
        <w:rPr>
          <w:rFonts w:asciiTheme="minorHAnsi" w:hAnsiTheme="minorHAnsi"/>
          <w:color w:val="auto"/>
          <w:sz w:val="2"/>
        </w:rPr>
        <w:pict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436BC8" w:rsidRPr="00436BC8" w:rsidTr="00EA5CC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EA5CC0" w:rsidP="00EA5CC0">
            <w:pPr>
              <w:pStyle w:val="ResumeText"/>
              <w:spacing w:before="0" w:line="440" w:lineRule="exact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064D1F" w:rsidRPr="00436BC8">
              <w:rPr>
                <w:color w:val="auto"/>
              </w:rPr>
              <w:t>BACHELOR OF ENGINEERING (BE) (COMPUTER SCIENCE)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36BC8">
              <w:rPr>
                <w:color w:val="auto"/>
              </w:rPr>
              <w:t>CGPA: 9.24 (UPTO 6</w:t>
            </w:r>
            <w:r w:rsidRPr="00436BC8">
              <w:rPr>
                <w:color w:val="auto"/>
                <w:vertAlign w:val="superscript"/>
              </w:rPr>
              <w:t>TH</w:t>
            </w:r>
            <w:r w:rsidRPr="00436BC8">
              <w:rPr>
                <w:color w:val="auto"/>
              </w:rPr>
              <w:t xml:space="preserve"> SEM)</w:t>
            </w: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b w:val="0"/>
                <w:color w:val="auto"/>
                <w:sz w:val="22"/>
                <w:szCs w:val="22"/>
              </w:rPr>
            </w:pPr>
            <w:r w:rsidRPr="00436BC8">
              <w:rPr>
                <w:b w:val="0"/>
                <w:color w:val="auto"/>
                <w:sz w:val="22"/>
                <w:szCs w:val="22"/>
              </w:rPr>
              <w:t>NMAM Institute of Technology, Nitte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color w:val="auto"/>
              </w:rPr>
            </w:pPr>
            <w:r w:rsidRPr="00436BC8">
              <w:rPr>
                <w:color w:val="auto"/>
              </w:rPr>
              <w:t>CLASS XII – DEPARTMENT OF PU EDUCATION, KARNATAKA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36BC8">
              <w:rPr>
                <w:color w:val="auto"/>
              </w:rPr>
              <w:t>94.5%</w:t>
            </w: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b w:val="0"/>
                <w:color w:val="auto"/>
                <w:sz w:val="22"/>
                <w:szCs w:val="22"/>
              </w:rPr>
            </w:pPr>
            <w:r w:rsidRPr="00436BC8">
              <w:rPr>
                <w:b w:val="0"/>
                <w:color w:val="auto"/>
                <w:sz w:val="22"/>
                <w:szCs w:val="22"/>
              </w:rPr>
              <w:t>March 2012, Canara PU College, Mangalore -575001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color w:val="auto"/>
              </w:rPr>
            </w:pPr>
            <w:r w:rsidRPr="00436BC8">
              <w:rPr>
                <w:color w:val="auto"/>
              </w:rPr>
              <w:t>CLASS X – KARNATAKA STATE BOARD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36BC8">
              <w:rPr>
                <w:color w:val="auto"/>
              </w:rPr>
              <w:t>93.66%</w:t>
            </w:r>
          </w:p>
        </w:tc>
      </w:tr>
      <w:tr w:rsidR="00064D1F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b w:val="0"/>
                <w:color w:val="auto"/>
                <w:sz w:val="22"/>
                <w:szCs w:val="22"/>
              </w:rPr>
            </w:pPr>
            <w:r w:rsidRPr="00436BC8">
              <w:rPr>
                <w:b w:val="0"/>
                <w:color w:val="auto"/>
                <w:sz w:val="22"/>
                <w:szCs w:val="22"/>
              </w:rPr>
              <w:t xml:space="preserve">March 2010, Canara High School, Urwa, Mangalore </w:t>
            </w:r>
            <w:r w:rsidR="009E02EF" w:rsidRPr="00436BC8">
              <w:rPr>
                <w:b w:val="0"/>
                <w:color w:val="auto"/>
                <w:sz w:val="22"/>
                <w:szCs w:val="22"/>
              </w:rPr>
              <w:t>–</w:t>
            </w:r>
            <w:r w:rsidRPr="00436BC8">
              <w:rPr>
                <w:b w:val="0"/>
                <w:color w:val="auto"/>
                <w:sz w:val="22"/>
                <w:szCs w:val="22"/>
              </w:rPr>
              <w:t xml:space="preserve"> 575003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EA5CC0" w:rsidRPr="00436BC8" w:rsidRDefault="00EA5CC0" w:rsidP="00EA5CC0">
      <w:pPr>
        <w:pStyle w:val="Heading1"/>
        <w:spacing w:line="240" w:lineRule="exact"/>
        <w:jc w:val="left"/>
        <w:rPr>
          <w:rFonts w:asciiTheme="minorHAnsi" w:hAnsiTheme="minorHAnsi"/>
          <w:color w:val="auto"/>
          <w:sz w:val="24"/>
          <w:szCs w:val="24"/>
        </w:rPr>
      </w:pPr>
    </w:p>
    <w:p w:rsidR="00604C39" w:rsidRPr="00436BC8" w:rsidRDefault="00604C39" w:rsidP="00EA5CC0">
      <w:pPr>
        <w:pStyle w:val="Heading1"/>
        <w:spacing w:line="240" w:lineRule="exact"/>
        <w:jc w:val="left"/>
        <w:rPr>
          <w:rFonts w:asciiTheme="minorHAnsi" w:hAnsiTheme="minorHAnsi"/>
          <w:color w:val="auto"/>
          <w:sz w:val="24"/>
          <w:szCs w:val="24"/>
        </w:rPr>
      </w:pPr>
    </w:p>
    <w:p w:rsidR="00064D1F" w:rsidRPr="00436BC8" w:rsidRDefault="00EA5CC0" w:rsidP="00EA5CC0">
      <w:pPr>
        <w:pStyle w:val="Heading1"/>
        <w:spacing w:line="240" w:lineRule="exact"/>
        <w:jc w:val="left"/>
        <w:rPr>
          <w:rFonts w:asciiTheme="minorHAnsi" w:hAnsiTheme="minorHAnsi"/>
          <w:color w:val="auto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C87E54">
        <w:rPr>
          <w:rFonts w:asciiTheme="minorHAnsi" w:hAnsiTheme="minorHAnsi"/>
          <w:color w:val="auto"/>
        </w:rPr>
        <w:pict>
          <v:rect id="_x0000_i1026" style="width:0;height:1.5pt" o:hralign="center" o:hrstd="t" o:hr="t" fillcolor="#a0a0a0" stroked="f"/>
        </w:pict>
      </w:r>
    </w:p>
    <w:p w:rsidR="00357954" w:rsidRPr="00436BC8" w:rsidRDefault="00357954" w:rsidP="00357954">
      <w:pPr>
        <w:ind w:right="-90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MICROSOFT MENTORSHIP, MTC                                                 </w:t>
      </w:r>
      <w:r w:rsidRPr="00436BC8">
        <w:rPr>
          <w:b/>
          <w:color w:val="auto"/>
          <w:sz w:val="22"/>
          <w:szCs w:val="22"/>
        </w:rPr>
        <w:tab/>
        <w:t xml:space="preserve">                        </w:t>
      </w:r>
      <w:r w:rsidR="00297526" w:rsidRPr="00436BC8">
        <w:rPr>
          <w:b/>
          <w:color w:val="auto"/>
          <w:sz w:val="22"/>
          <w:szCs w:val="22"/>
        </w:rPr>
        <w:t xml:space="preserve">     </w:t>
      </w:r>
      <w:r w:rsidRPr="00436BC8">
        <w:rPr>
          <w:b/>
          <w:color w:val="auto"/>
          <w:sz w:val="22"/>
          <w:szCs w:val="22"/>
        </w:rPr>
        <w:t xml:space="preserve">    </w:t>
      </w:r>
      <w:r w:rsidRPr="00436BC8">
        <w:rPr>
          <w:color w:val="auto"/>
          <w:sz w:val="22"/>
          <w:szCs w:val="22"/>
        </w:rPr>
        <w:t>AUGUST 2014 – CURRENT (2 YEARS)</w:t>
      </w:r>
    </w:p>
    <w:p w:rsidR="00522F76" w:rsidRPr="00436BC8" w:rsidRDefault="005D7F72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Working on adding “Backup to Azure” functionality to Postgres database</w:t>
      </w:r>
    </w:p>
    <w:p w:rsidR="00522F76" w:rsidRPr="00436BC8" w:rsidRDefault="00522F76" w:rsidP="00D05542">
      <w:pPr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Currently completed writing code to upload BLOB</w:t>
      </w:r>
      <w:r w:rsidR="0033368E" w:rsidRPr="00436BC8">
        <w:rPr>
          <w:color w:val="auto"/>
          <w:sz w:val="22"/>
          <w:szCs w:val="22"/>
        </w:rPr>
        <w:t>s to Azure Storage</w:t>
      </w:r>
      <w:r w:rsidR="00D05542">
        <w:rPr>
          <w:color w:val="auto"/>
          <w:sz w:val="22"/>
          <w:szCs w:val="22"/>
        </w:rPr>
        <w:t xml:space="preserve"> account using Microsof</w:t>
      </w:r>
      <w:r w:rsidR="008F5240">
        <w:rPr>
          <w:color w:val="auto"/>
          <w:sz w:val="22"/>
          <w:szCs w:val="22"/>
        </w:rPr>
        <w:t>t C++ library for Azure Storage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>SUMMER INTERN, NIT-K SURATHKAL</w:t>
      </w:r>
      <w:r w:rsidRPr="00436BC8">
        <w:rPr>
          <w:color w:val="auto"/>
          <w:sz w:val="22"/>
          <w:szCs w:val="22"/>
        </w:rPr>
        <w:t xml:space="preserve">                                        </w:t>
      </w:r>
      <w:r w:rsidR="00297526" w:rsidRPr="00436BC8">
        <w:rPr>
          <w:color w:val="auto"/>
          <w:sz w:val="22"/>
          <w:szCs w:val="22"/>
        </w:rPr>
        <w:t xml:space="preserve">                       </w:t>
      </w:r>
      <w:r w:rsidRPr="00436BC8">
        <w:rPr>
          <w:color w:val="auto"/>
          <w:sz w:val="22"/>
          <w:szCs w:val="22"/>
        </w:rPr>
        <w:t xml:space="preserve">                                                      SUMMER 2014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Simulated 6 RIPng Protocol Scenarios in NS3 and documented them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Understood core Networking concepts and working of Open Source Systems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SUMMER 2010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Developed</w:t>
      </w:r>
      <w:r w:rsidR="008E5B4D" w:rsidRPr="00436BC8">
        <w:rPr>
          <w:color w:val="auto"/>
          <w:sz w:val="22"/>
          <w:szCs w:val="22"/>
        </w:rPr>
        <w:t xml:space="preserve"> “mInfy Travel Services”, a tool that allows</w:t>
      </w:r>
      <w:r w:rsidRPr="00436BC8">
        <w:rPr>
          <w:color w:val="auto"/>
          <w:sz w:val="22"/>
          <w:szCs w:val="22"/>
        </w:rPr>
        <w:t xml:space="preserve"> Infosys Employees </w:t>
      </w:r>
      <w:r w:rsidR="008E5B4D" w:rsidRPr="00436BC8">
        <w:rPr>
          <w:color w:val="auto"/>
          <w:sz w:val="22"/>
          <w:szCs w:val="22"/>
        </w:rPr>
        <w:t xml:space="preserve">to </w:t>
      </w:r>
      <w:r w:rsidRPr="00436BC8">
        <w:rPr>
          <w:color w:val="auto"/>
          <w:sz w:val="22"/>
          <w:szCs w:val="22"/>
        </w:rPr>
        <w:t>book/cancel cabs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Technologies Used: HTML5, CSS, JavaScript, JQuery, MS Access, SQL, JSP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33368E" w:rsidRPr="00436BC8">
        <w:rPr>
          <w:color w:val="auto"/>
          <w:sz w:val="22"/>
          <w:szCs w:val="22"/>
        </w:rPr>
        <w:t>Project selected for demonstration on the valedictory day</w:t>
      </w:r>
      <w:r w:rsidRPr="00436BC8">
        <w:rPr>
          <w:color w:val="auto"/>
          <w:sz w:val="22"/>
          <w:szCs w:val="22"/>
        </w:rPr>
        <w:t xml:space="preserve"> 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ENGLISH TEACHING VOLUNTEER, MAKE A DIFFERENCE (NGO)                                     </w:t>
      </w:r>
      <w:r w:rsidRPr="00436BC8">
        <w:rPr>
          <w:color w:val="auto"/>
          <w:sz w:val="22"/>
          <w:szCs w:val="22"/>
        </w:rPr>
        <w:t xml:space="preserve">       JUNE 2013 – APRIL 2014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Taught English to underprivileged kids during weekends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Received “Best English Teacher” and “Best Fundraiser” recognition</w:t>
      </w:r>
    </w:p>
    <w:p w:rsidR="00357954" w:rsidRPr="00436BC8" w:rsidRDefault="00357954" w:rsidP="00357954">
      <w:pPr>
        <w:rPr>
          <w:color w:val="auto"/>
        </w:rPr>
      </w:pPr>
    </w:p>
    <w:p w:rsidR="004B75BC" w:rsidRPr="00436BC8" w:rsidRDefault="004B75BC" w:rsidP="00D4526D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lastRenderedPageBreak/>
        <w:t>OTHER MAJOR PROJECTS</w:t>
      </w:r>
      <w:r w:rsidR="00C87E54">
        <w:rPr>
          <w:color w:val="auto"/>
        </w:rPr>
        <w:pict>
          <v:rect id="_x0000_i1027" style="width:0;height:1.5pt" o:hralign="center" o:hrstd="t" o:hr="t" fillcolor="#a0a0a0" stroked="f"/>
        </w:pict>
      </w:r>
    </w:p>
    <w:p w:rsidR="00632FD9" w:rsidRPr="00436BC8" w:rsidRDefault="00632FD9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>TCP EVALUATION SUITE IN NS3</w:t>
      </w:r>
      <w:r w:rsidRPr="00436BC8">
        <w:rPr>
          <w:color w:val="auto"/>
          <w:sz w:val="22"/>
          <w:szCs w:val="22"/>
        </w:rPr>
        <w:t xml:space="preserve"> </w:t>
      </w:r>
      <w:r w:rsidR="009E02EF" w:rsidRPr="00436BC8">
        <w:rPr>
          <w:color w:val="auto"/>
          <w:sz w:val="22"/>
          <w:szCs w:val="22"/>
        </w:rPr>
        <w:t xml:space="preserve">               </w:t>
      </w:r>
      <w:r w:rsidR="00B67F70" w:rsidRPr="00436BC8">
        <w:rPr>
          <w:color w:val="auto"/>
          <w:sz w:val="22"/>
          <w:szCs w:val="22"/>
        </w:rPr>
        <w:t xml:space="preserve">         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       FINAL YEAR PROJECT (2015)</w:t>
      </w:r>
    </w:p>
    <w:p w:rsidR="00BC7C20" w:rsidRPr="00436BC8" w:rsidRDefault="00632FD9" w:rsidP="00B67F70">
      <w:pPr>
        <w:spacing w:line="22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B67F70" w:rsidRPr="00436BC8">
        <w:rPr>
          <w:color w:val="auto"/>
          <w:sz w:val="22"/>
          <w:szCs w:val="22"/>
        </w:rPr>
        <w:t xml:space="preserve">Developing a module for NS3 that allows proposed TCP Variants to be compared with existing TCP variants </w:t>
      </w:r>
    </w:p>
    <w:p w:rsidR="00632FD9" w:rsidRPr="00436BC8" w:rsidRDefault="00B67F70" w:rsidP="00BC7C20">
      <w:pPr>
        <w:spacing w:line="220" w:lineRule="exact"/>
        <w:ind w:left="720"/>
        <w:rPr>
          <w:color w:val="auto"/>
          <w:sz w:val="22"/>
          <w:szCs w:val="22"/>
        </w:rPr>
      </w:pPr>
      <w:proofErr w:type="gramStart"/>
      <w:r w:rsidRPr="00436BC8">
        <w:rPr>
          <w:color w:val="auto"/>
          <w:sz w:val="22"/>
          <w:szCs w:val="22"/>
        </w:rPr>
        <w:t>and</w:t>
      </w:r>
      <w:proofErr w:type="gramEnd"/>
      <w:r w:rsidRPr="00436BC8">
        <w:rPr>
          <w:color w:val="auto"/>
          <w:sz w:val="22"/>
          <w:szCs w:val="22"/>
        </w:rPr>
        <w:t xml:space="preserve"> </w:t>
      </w:r>
      <w:r w:rsidR="00D04677" w:rsidRPr="00436BC8">
        <w:rPr>
          <w:color w:val="auto"/>
          <w:sz w:val="22"/>
          <w:szCs w:val="22"/>
        </w:rPr>
        <w:t>then present the</w:t>
      </w:r>
      <w:r w:rsidRPr="00436BC8">
        <w:rPr>
          <w:color w:val="auto"/>
          <w:sz w:val="22"/>
          <w:szCs w:val="22"/>
        </w:rPr>
        <w:t xml:space="preserve"> output using </w:t>
      </w:r>
      <w:r w:rsidR="00E97F8D">
        <w:rPr>
          <w:color w:val="auto"/>
          <w:sz w:val="22"/>
          <w:szCs w:val="22"/>
        </w:rPr>
        <w:t>pertinent</w:t>
      </w:r>
      <w:r w:rsidRPr="00436BC8">
        <w:rPr>
          <w:color w:val="auto"/>
          <w:sz w:val="22"/>
          <w:szCs w:val="22"/>
        </w:rPr>
        <w:t xml:space="preserve"> post processing tools</w:t>
      </w:r>
    </w:p>
    <w:p w:rsidR="00B67F70" w:rsidRPr="00436BC8" w:rsidRDefault="00B67F70" w:rsidP="00B67F70">
      <w:pPr>
        <w:spacing w:line="22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Worked on integrating Tmix and DelayBox into NS 3.24</w:t>
      </w:r>
    </w:p>
    <w:p w:rsidR="00620593" w:rsidRPr="00436BC8" w:rsidRDefault="00620593" w:rsidP="00D4526D">
      <w:pPr>
        <w:spacing w:line="220" w:lineRule="exact"/>
        <w:rPr>
          <w:b/>
          <w:color w:val="auto"/>
          <w:sz w:val="22"/>
          <w:szCs w:val="22"/>
        </w:rPr>
      </w:pPr>
    </w:p>
    <w:p w:rsidR="00632FD9" w:rsidRPr="00436BC8" w:rsidRDefault="00E97F8D" w:rsidP="00D4526D">
      <w:pPr>
        <w:spacing w:line="220" w:lineRule="exac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IMPLEMENTED</w:t>
      </w:r>
      <w:r w:rsidR="00B67F70" w:rsidRPr="00436BC8">
        <w:rPr>
          <w:b/>
          <w:color w:val="auto"/>
          <w:sz w:val="22"/>
          <w:szCs w:val="22"/>
        </w:rPr>
        <w:t xml:space="preserve"> STRING MATCHING ALGORITHM ON GPU USING CUDA</w:t>
      </w:r>
      <w:r w:rsidR="00B67F70" w:rsidRPr="00436BC8">
        <w:rPr>
          <w:color w:val="auto"/>
          <w:sz w:val="22"/>
          <w:szCs w:val="22"/>
        </w:rPr>
        <w:t xml:space="preserve">      </w:t>
      </w:r>
      <w:r w:rsidR="00632FD9" w:rsidRPr="00436BC8">
        <w:rPr>
          <w:color w:val="auto"/>
          <w:sz w:val="22"/>
          <w:szCs w:val="22"/>
        </w:rPr>
        <w:t xml:space="preserve">         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SUMMER 2015</w:t>
      </w:r>
    </w:p>
    <w:p w:rsidR="004639ED" w:rsidRDefault="00E97F8D" w:rsidP="004639ED">
      <w:pPr>
        <w:spacing w:line="220" w:lineRule="exact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Implemented</w:t>
      </w:r>
      <w:r w:rsidR="00632FD9" w:rsidRPr="00436BC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Quick Search and Brute Force</w:t>
      </w:r>
      <w:r w:rsidR="00B67F70" w:rsidRPr="00436BC8">
        <w:rPr>
          <w:color w:val="auto"/>
          <w:sz w:val="22"/>
          <w:szCs w:val="22"/>
        </w:rPr>
        <w:t xml:space="preserve"> string matching algorithm </w:t>
      </w:r>
      <w:r>
        <w:rPr>
          <w:color w:val="auto"/>
          <w:sz w:val="22"/>
          <w:szCs w:val="22"/>
        </w:rPr>
        <w:t xml:space="preserve">using </w:t>
      </w:r>
      <w:r w:rsidR="004639ED">
        <w:rPr>
          <w:color w:val="auto"/>
          <w:sz w:val="22"/>
          <w:szCs w:val="22"/>
        </w:rPr>
        <w:t>Dynamic Parallelism feature of</w:t>
      </w:r>
    </w:p>
    <w:p w:rsidR="00B67F70" w:rsidRPr="00436BC8" w:rsidRDefault="004639ED" w:rsidP="004639ED">
      <w:pPr>
        <w:spacing w:line="220" w:lineRule="exact"/>
        <w:ind w:left="72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latest</w:t>
      </w:r>
      <w:proofErr w:type="gramEnd"/>
      <w:r>
        <w:rPr>
          <w:color w:val="auto"/>
          <w:sz w:val="22"/>
          <w:szCs w:val="22"/>
        </w:rPr>
        <w:t xml:space="preserve"> </w:t>
      </w:r>
      <w:r w:rsidR="00E97F8D">
        <w:rPr>
          <w:color w:val="auto"/>
          <w:sz w:val="22"/>
          <w:szCs w:val="22"/>
        </w:rPr>
        <w:t xml:space="preserve">CUDA </w:t>
      </w:r>
      <w:r>
        <w:rPr>
          <w:color w:val="auto"/>
          <w:sz w:val="22"/>
          <w:szCs w:val="22"/>
        </w:rPr>
        <w:t xml:space="preserve">GPU </w:t>
      </w:r>
      <w:r w:rsidR="00E97F8D">
        <w:rPr>
          <w:color w:val="auto"/>
          <w:sz w:val="22"/>
          <w:szCs w:val="22"/>
        </w:rPr>
        <w:t>as a part of Summer</w:t>
      </w:r>
      <w:r>
        <w:rPr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>Research</w:t>
      </w:r>
      <w:r w:rsidR="00E97F8D">
        <w:rPr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>Internship</w:t>
      </w:r>
      <w:r w:rsidR="0068676C" w:rsidRPr="00436BC8">
        <w:rPr>
          <w:color w:val="auto"/>
          <w:sz w:val="22"/>
          <w:szCs w:val="22"/>
        </w:rPr>
        <w:t xml:space="preserve"> at</w:t>
      </w:r>
      <w:r w:rsidR="003B6292" w:rsidRPr="00436BC8">
        <w:rPr>
          <w:color w:val="auto"/>
          <w:sz w:val="22"/>
          <w:szCs w:val="22"/>
        </w:rPr>
        <w:t xml:space="preserve"> NMAMIT</w:t>
      </w:r>
      <w:r w:rsidR="0068676C" w:rsidRPr="00436BC8">
        <w:rPr>
          <w:color w:val="auto"/>
          <w:sz w:val="22"/>
          <w:szCs w:val="22"/>
        </w:rPr>
        <w:t>, Nitte</w:t>
      </w:r>
    </w:p>
    <w:p w:rsidR="004639ED" w:rsidRDefault="00B67F70" w:rsidP="00B67F70">
      <w:pPr>
        <w:spacing w:line="22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Surveyed several existing exact and approximate string matching algorithms in the process</w:t>
      </w:r>
      <w:r w:rsidR="004639ED">
        <w:rPr>
          <w:color w:val="auto"/>
          <w:sz w:val="22"/>
          <w:szCs w:val="22"/>
        </w:rPr>
        <w:t>. Work</w:t>
      </w:r>
    </w:p>
    <w:p w:rsidR="00B67F70" w:rsidRPr="00436BC8" w:rsidRDefault="004639ED" w:rsidP="004639ED">
      <w:pPr>
        <w:spacing w:line="220" w:lineRule="exact"/>
        <w:ind w:left="72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submitted</w:t>
      </w:r>
      <w:proofErr w:type="gramEnd"/>
      <w:r>
        <w:rPr>
          <w:color w:val="auto"/>
          <w:sz w:val="22"/>
          <w:szCs w:val="22"/>
        </w:rPr>
        <w:t xml:space="preserve"> to Student Research Symposium (SRS), co-located wit</w:t>
      </w:r>
      <w:r w:rsidR="008F5240">
        <w:rPr>
          <w:color w:val="auto"/>
          <w:sz w:val="22"/>
          <w:szCs w:val="22"/>
        </w:rPr>
        <w:t xml:space="preserve">h IEEE conference on </w:t>
      </w:r>
      <w:proofErr w:type="spellStart"/>
      <w:r w:rsidR="008F5240">
        <w:rPr>
          <w:color w:val="auto"/>
          <w:sz w:val="22"/>
          <w:szCs w:val="22"/>
        </w:rPr>
        <w:t>HiPC</w:t>
      </w:r>
      <w:proofErr w:type="spellEnd"/>
      <w:r w:rsidR="008F5240">
        <w:rPr>
          <w:color w:val="auto"/>
          <w:sz w:val="22"/>
          <w:szCs w:val="22"/>
        </w:rPr>
        <w:t>, 2015</w:t>
      </w:r>
    </w:p>
    <w:p w:rsidR="00620593" w:rsidRPr="00436BC8" w:rsidRDefault="00620593" w:rsidP="00D4526D">
      <w:pPr>
        <w:spacing w:line="220" w:lineRule="exact"/>
        <w:rPr>
          <w:b/>
          <w:color w:val="auto"/>
          <w:sz w:val="22"/>
          <w:szCs w:val="22"/>
        </w:rPr>
      </w:pPr>
    </w:p>
    <w:p w:rsidR="00632FD9" w:rsidRPr="00436BC8" w:rsidRDefault="00632FD9" w:rsidP="00D4526D">
      <w:pPr>
        <w:spacing w:line="220" w:lineRule="exact"/>
        <w:rPr>
          <w:b/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POSTGRES ORDBMS                                                                                               </w:t>
      </w:r>
      <w:r w:rsidR="009E02EF" w:rsidRPr="00436BC8">
        <w:rPr>
          <w:b/>
          <w:color w:val="auto"/>
          <w:sz w:val="22"/>
          <w:szCs w:val="22"/>
        </w:rPr>
        <w:t xml:space="preserve">                                                            </w:t>
      </w:r>
    </w:p>
    <w:p w:rsidR="00632FD9" w:rsidRPr="00436BC8" w:rsidRDefault="00632FD9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B67F70" w:rsidRPr="00436BC8">
        <w:rPr>
          <w:color w:val="auto"/>
          <w:sz w:val="22"/>
          <w:szCs w:val="22"/>
        </w:rPr>
        <w:t>Implemented various Buffer page replacement policies in</w:t>
      </w:r>
      <w:r w:rsidRPr="00436BC8">
        <w:rPr>
          <w:color w:val="auto"/>
          <w:sz w:val="22"/>
          <w:szCs w:val="22"/>
        </w:rPr>
        <w:t xml:space="preserve"> PostgreSQL Database</w:t>
      </w:r>
      <w:r w:rsidR="00B67F70" w:rsidRPr="00436BC8">
        <w:rPr>
          <w:color w:val="auto"/>
          <w:sz w:val="22"/>
          <w:szCs w:val="22"/>
        </w:rPr>
        <w:t xml:space="preserve"> as proof of concept</w:t>
      </w:r>
    </w:p>
    <w:p w:rsidR="009E02EF" w:rsidRPr="00436BC8" w:rsidRDefault="00632FD9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Gained knowledge on Clock Sweep, LRU, 2Q, MRU</w:t>
      </w:r>
      <w:r w:rsidR="00B602ED" w:rsidRPr="00436BC8">
        <w:rPr>
          <w:color w:val="auto"/>
          <w:sz w:val="22"/>
          <w:szCs w:val="22"/>
        </w:rPr>
        <w:t>, Levenshtein Distance and Boyer Moore</w:t>
      </w:r>
    </w:p>
    <w:p w:rsidR="009E02EF" w:rsidRPr="00436BC8" w:rsidRDefault="009E02EF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Went through Hashing, MVCC, Deadlocks, Selectivity modules in Postgres</w:t>
      </w:r>
    </w:p>
    <w:p w:rsidR="00223D82" w:rsidRPr="00436BC8" w:rsidRDefault="00632FD9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Mentored by guide at Microsoft Technology Centre, Bangalore</w:t>
      </w:r>
    </w:p>
    <w:p w:rsidR="00D4526D" w:rsidRPr="00436BC8" w:rsidRDefault="00D4526D" w:rsidP="00D4526D">
      <w:pPr>
        <w:tabs>
          <w:tab w:val="left" w:pos="6420"/>
        </w:tabs>
        <w:spacing w:line="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ab/>
      </w:r>
    </w:p>
    <w:p w:rsidR="00604C39" w:rsidRPr="00436BC8" w:rsidRDefault="000A1C93" w:rsidP="00D553AD">
      <w:pPr>
        <w:spacing w:line="180" w:lineRule="exact"/>
        <w:jc w:val="center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 xml:space="preserve">Microsoft </w:t>
      </w:r>
      <w:r w:rsidR="00B23BF9" w:rsidRPr="00436BC8">
        <w:rPr>
          <w:color w:val="auto"/>
          <w:sz w:val="22"/>
          <w:szCs w:val="22"/>
        </w:rPr>
        <w:t>Presentation,</w:t>
      </w:r>
      <w:r w:rsidRPr="00436BC8">
        <w:rPr>
          <w:color w:val="auto"/>
          <w:sz w:val="22"/>
          <w:szCs w:val="22"/>
        </w:rPr>
        <w:t xml:space="preserve"> More detailed list of projects can be found at https:/github.com/sourabhshenoy</w:t>
      </w:r>
    </w:p>
    <w:p w:rsidR="0025012E" w:rsidRPr="00436BC8" w:rsidRDefault="004A111A" w:rsidP="0021286C">
      <w:pPr>
        <w:pStyle w:val="Heading1"/>
        <w:spacing w:line="300" w:lineRule="exact"/>
        <w:jc w:val="left"/>
        <w:rPr>
          <w:color w:val="auto"/>
          <w:sz w:val="24"/>
          <w:szCs w:val="24"/>
        </w:rPr>
      </w:pPr>
      <w:r w:rsidRPr="00436BC8">
        <w:rPr>
          <w:color w:val="auto"/>
          <w:sz w:val="24"/>
          <w:szCs w:val="24"/>
        </w:rPr>
        <w:t>MAJOR ACHIEVEMENTS</w:t>
      </w:r>
      <w:r w:rsidR="00C87E54">
        <w:rPr>
          <w:rFonts w:asciiTheme="minorHAnsi" w:hAnsiTheme="minorHAnsi"/>
          <w:color w:val="auto"/>
        </w:rPr>
        <w:pict>
          <v:rect id="_x0000_i1028" style="width:0;height:1.5pt" o:hralign="center" o:hrstd="t" o:hr="t" fillcolor="#a0a0a0" stroked="f"/>
        </w:pict>
      </w:r>
    </w:p>
    <w:p w:rsidR="00223D82" w:rsidRPr="00436BC8" w:rsidRDefault="00223D82" w:rsidP="009357BF">
      <w:p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7B628F" w:rsidRPr="00436BC8">
        <w:rPr>
          <w:color w:val="auto"/>
          <w:sz w:val="22"/>
          <w:szCs w:val="22"/>
        </w:rPr>
        <w:t>Among 36 Students selected out of 400+ for 15 days “Catch Them Young” training at Infosys Mangalore</w:t>
      </w:r>
    </w:p>
    <w:p w:rsidR="00223D82" w:rsidRPr="00436BC8" w:rsidRDefault="00223D82" w:rsidP="009357BF">
      <w:pPr>
        <w:spacing w:line="34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7B628F" w:rsidRPr="00436BC8">
        <w:rPr>
          <w:color w:val="auto"/>
          <w:sz w:val="22"/>
          <w:szCs w:val="22"/>
        </w:rPr>
        <w:t>Topper among</w:t>
      </w:r>
      <w:r w:rsidRPr="00436BC8">
        <w:rPr>
          <w:color w:val="auto"/>
          <w:sz w:val="22"/>
          <w:szCs w:val="22"/>
        </w:rPr>
        <w:t xml:space="preserve"> </w:t>
      </w:r>
      <w:r w:rsidR="007B628F" w:rsidRPr="00436BC8">
        <w:rPr>
          <w:color w:val="auto"/>
          <w:sz w:val="22"/>
          <w:szCs w:val="22"/>
        </w:rPr>
        <w:t>~</w:t>
      </w:r>
      <w:r w:rsidRPr="00436BC8">
        <w:rPr>
          <w:color w:val="auto"/>
          <w:sz w:val="22"/>
          <w:szCs w:val="22"/>
        </w:rPr>
        <w:t>900 students in Crack the Campus, a series of Aptitude tests conduc</w:t>
      </w:r>
      <w:r w:rsidR="00DC3378" w:rsidRPr="00436BC8">
        <w:rPr>
          <w:color w:val="auto"/>
          <w:sz w:val="22"/>
          <w:szCs w:val="22"/>
        </w:rPr>
        <w:t xml:space="preserve">ted by the Placement </w:t>
      </w:r>
      <w:r w:rsidR="0068676C" w:rsidRPr="00436BC8">
        <w:rPr>
          <w:color w:val="auto"/>
          <w:sz w:val="22"/>
          <w:szCs w:val="22"/>
        </w:rPr>
        <w:t>d</w:t>
      </w:r>
      <w:r w:rsidR="00DC3378" w:rsidRPr="00436BC8">
        <w:rPr>
          <w:color w:val="auto"/>
          <w:sz w:val="22"/>
          <w:szCs w:val="22"/>
        </w:rPr>
        <w:t>epartment</w:t>
      </w:r>
      <w:r w:rsidR="00B67F70" w:rsidRPr="00436BC8">
        <w:rPr>
          <w:color w:val="auto"/>
          <w:sz w:val="22"/>
          <w:szCs w:val="22"/>
        </w:rPr>
        <w:t xml:space="preserve"> and the aptitude test conducted by Fre</w:t>
      </w:r>
      <w:r w:rsidR="0068676C" w:rsidRPr="00436BC8">
        <w:rPr>
          <w:color w:val="auto"/>
          <w:sz w:val="22"/>
          <w:szCs w:val="22"/>
        </w:rPr>
        <w:t>shersworld.com at NMAMIT, Nitte</w:t>
      </w:r>
    </w:p>
    <w:p w:rsidR="00007D90" w:rsidRPr="00436BC8" w:rsidRDefault="00007D90" w:rsidP="009357BF">
      <w:pPr>
        <w:spacing w:line="34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 xml:space="preserve">Resource person for a workshop on using FreeScale KL25Z Microcontroller to program a car that can automatically manoeuvre a track </w:t>
      </w:r>
    </w:p>
    <w:p w:rsidR="007B628F" w:rsidRPr="00436BC8" w:rsidRDefault="007B628F" w:rsidP="009357BF">
      <w:p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Volunteering / Coordinating /</w:t>
      </w:r>
      <w:r w:rsidR="00223D82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>Organizing Skills</w:t>
      </w:r>
    </w:p>
    <w:p w:rsidR="00223D82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Computing Systems Research</w:t>
      </w:r>
      <w:r w:rsidR="00223D82" w:rsidRPr="00436BC8">
        <w:rPr>
          <w:color w:val="auto"/>
          <w:sz w:val="22"/>
          <w:szCs w:val="22"/>
        </w:rPr>
        <w:t xml:space="preserve"> N</w:t>
      </w:r>
      <w:r w:rsidR="00DC3378" w:rsidRPr="00436BC8">
        <w:rPr>
          <w:color w:val="auto"/>
          <w:sz w:val="22"/>
          <w:szCs w:val="22"/>
        </w:rPr>
        <w:t>ational workshop held at NMAMIT</w:t>
      </w:r>
    </w:p>
    <w:p w:rsidR="007B628F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15 days CCNA Training Program by Network Bulls – ACM, IIT DELHI</w:t>
      </w:r>
    </w:p>
    <w:p w:rsidR="007B628F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“The Entertainer” event in “Anandotsav”, a State level cultural fest</w:t>
      </w:r>
    </w:p>
    <w:p w:rsidR="007B628F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Web Casting Officer fo</w:t>
      </w:r>
      <w:r w:rsidR="00DC3378" w:rsidRPr="00436BC8">
        <w:rPr>
          <w:color w:val="auto"/>
          <w:sz w:val="22"/>
          <w:szCs w:val="22"/>
        </w:rPr>
        <w:t>r the LOK SABHA Elections, 2014</w:t>
      </w:r>
      <w:bookmarkStart w:id="0" w:name="_GoBack"/>
      <w:bookmarkEnd w:id="0"/>
    </w:p>
    <w:p w:rsidR="007B628F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Web Development head of Computer Society of India, Nitte Chapter</w:t>
      </w:r>
      <w:r w:rsidR="00663431" w:rsidRPr="00436BC8">
        <w:rPr>
          <w:color w:val="auto"/>
          <w:sz w:val="22"/>
          <w:szCs w:val="22"/>
        </w:rPr>
        <w:t>; V</w:t>
      </w:r>
      <w:r w:rsidRPr="00436BC8">
        <w:rPr>
          <w:color w:val="auto"/>
          <w:sz w:val="22"/>
          <w:szCs w:val="22"/>
        </w:rPr>
        <w:t>arious</w:t>
      </w:r>
      <w:r w:rsidR="00DC3378" w:rsidRPr="00436BC8">
        <w:rPr>
          <w:color w:val="auto"/>
          <w:sz w:val="22"/>
          <w:szCs w:val="22"/>
        </w:rPr>
        <w:t xml:space="preserve"> CSI events</w:t>
      </w:r>
    </w:p>
    <w:p w:rsidR="00223D82" w:rsidRPr="00436BC8" w:rsidRDefault="00223D82" w:rsidP="009357BF">
      <w:p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Microsoft Technology Associate for HTML5 Application Development</w:t>
      </w:r>
    </w:p>
    <w:p w:rsidR="00620593" w:rsidRPr="00436BC8" w:rsidRDefault="00223D82" w:rsidP="003009DC">
      <w:pPr>
        <w:spacing w:line="34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Won 1st prize in “Limca Book of Records” Quiz and got selected for National Level Semi Finals. Also participated and won in various other Sta</w:t>
      </w:r>
      <w:r w:rsidR="00C5092A" w:rsidRPr="00436BC8">
        <w:rPr>
          <w:color w:val="auto"/>
          <w:sz w:val="22"/>
          <w:szCs w:val="22"/>
        </w:rPr>
        <w:t>te and District level Quizzes, including Infosys Scholars Quiz.</w:t>
      </w:r>
    </w:p>
    <w:sectPr w:rsidR="00620593" w:rsidRPr="00436BC8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E54" w:rsidRDefault="00C87E54">
      <w:pPr>
        <w:spacing w:before="0" w:after="0" w:line="240" w:lineRule="auto"/>
      </w:pPr>
      <w:r>
        <w:separator/>
      </w:r>
    </w:p>
  </w:endnote>
  <w:endnote w:type="continuationSeparator" w:id="0">
    <w:p w:rsidR="00C87E54" w:rsidRDefault="00C87E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9BF" w:rsidRDefault="007B4534" w:rsidP="007B4534">
    <w:pPr>
      <w:pStyle w:val="Footer"/>
      <w:ind w:left="0"/>
    </w:pPr>
    <w:r>
      <w:t xml:space="preserve"> https:/github.com/sourabhshenoy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E54" w:rsidRDefault="00C87E54">
      <w:pPr>
        <w:spacing w:before="0" w:after="0" w:line="240" w:lineRule="auto"/>
      </w:pPr>
      <w:r>
        <w:separator/>
      </w:r>
    </w:p>
  </w:footnote>
  <w:footnote w:type="continuationSeparator" w:id="0">
    <w:p w:rsidR="00C87E54" w:rsidRDefault="00C87E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2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28110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176C" w:rsidRDefault="00D117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2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2"/>
  </w:num>
  <w:num w:numId="5">
    <w:abstractNumId w:val="1"/>
  </w:num>
  <w:num w:numId="6">
    <w:abstractNumId w:val="11"/>
  </w:num>
  <w:num w:numId="7">
    <w:abstractNumId w:val="19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 w:numId="12">
    <w:abstractNumId w:val="17"/>
  </w:num>
  <w:num w:numId="13">
    <w:abstractNumId w:val="0"/>
  </w:num>
  <w:num w:numId="14">
    <w:abstractNumId w:val="4"/>
  </w:num>
  <w:num w:numId="15">
    <w:abstractNumId w:val="10"/>
  </w:num>
  <w:num w:numId="16">
    <w:abstractNumId w:val="7"/>
  </w:num>
  <w:num w:numId="17">
    <w:abstractNumId w:val="13"/>
  </w:num>
  <w:num w:numId="18">
    <w:abstractNumId w:val="16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1460"/>
    <w:rsid w:val="00007D90"/>
    <w:rsid w:val="00017727"/>
    <w:rsid w:val="000253B5"/>
    <w:rsid w:val="00036511"/>
    <w:rsid w:val="00064D1F"/>
    <w:rsid w:val="00065CCA"/>
    <w:rsid w:val="000743C9"/>
    <w:rsid w:val="00076B10"/>
    <w:rsid w:val="00084FF2"/>
    <w:rsid w:val="000A1C93"/>
    <w:rsid w:val="000A6284"/>
    <w:rsid w:val="000B4896"/>
    <w:rsid w:val="000B4E72"/>
    <w:rsid w:val="000C07FA"/>
    <w:rsid w:val="000C09B9"/>
    <w:rsid w:val="000E5802"/>
    <w:rsid w:val="000E59C3"/>
    <w:rsid w:val="0010402E"/>
    <w:rsid w:val="00113C0A"/>
    <w:rsid w:val="0012471B"/>
    <w:rsid w:val="00140613"/>
    <w:rsid w:val="001448D1"/>
    <w:rsid w:val="00146138"/>
    <w:rsid w:val="0015242A"/>
    <w:rsid w:val="00161FA4"/>
    <w:rsid w:val="0016770C"/>
    <w:rsid w:val="00174EE8"/>
    <w:rsid w:val="00177790"/>
    <w:rsid w:val="00192F2D"/>
    <w:rsid w:val="001931F0"/>
    <w:rsid w:val="0019699B"/>
    <w:rsid w:val="001A1B24"/>
    <w:rsid w:val="001A20F1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3C52"/>
    <w:rsid w:val="00211D06"/>
    <w:rsid w:val="0021286C"/>
    <w:rsid w:val="002158EA"/>
    <w:rsid w:val="00223CBE"/>
    <w:rsid w:val="00223D82"/>
    <w:rsid w:val="002305DD"/>
    <w:rsid w:val="002341B8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7BAC"/>
    <w:rsid w:val="002915CC"/>
    <w:rsid w:val="002941BF"/>
    <w:rsid w:val="0029604A"/>
    <w:rsid w:val="00297526"/>
    <w:rsid w:val="002A667F"/>
    <w:rsid w:val="002B4775"/>
    <w:rsid w:val="002C0AD1"/>
    <w:rsid w:val="002C0B30"/>
    <w:rsid w:val="002C0C1F"/>
    <w:rsid w:val="002C0E23"/>
    <w:rsid w:val="002C0F31"/>
    <w:rsid w:val="002C1732"/>
    <w:rsid w:val="002C36D4"/>
    <w:rsid w:val="002C42BC"/>
    <w:rsid w:val="002C4C47"/>
    <w:rsid w:val="002C73EC"/>
    <w:rsid w:val="002D3658"/>
    <w:rsid w:val="002E0239"/>
    <w:rsid w:val="002E2914"/>
    <w:rsid w:val="002E3455"/>
    <w:rsid w:val="002F1F32"/>
    <w:rsid w:val="003009DC"/>
    <w:rsid w:val="00303E26"/>
    <w:rsid w:val="00304991"/>
    <w:rsid w:val="00310E82"/>
    <w:rsid w:val="0033368E"/>
    <w:rsid w:val="00345EB9"/>
    <w:rsid w:val="00357954"/>
    <w:rsid w:val="0036360E"/>
    <w:rsid w:val="00371CD8"/>
    <w:rsid w:val="003811E3"/>
    <w:rsid w:val="003A3D9A"/>
    <w:rsid w:val="003A650C"/>
    <w:rsid w:val="003B59EB"/>
    <w:rsid w:val="003B6292"/>
    <w:rsid w:val="003C0D4F"/>
    <w:rsid w:val="003E5AA8"/>
    <w:rsid w:val="003F053B"/>
    <w:rsid w:val="003F5F1B"/>
    <w:rsid w:val="004071DF"/>
    <w:rsid w:val="0041139B"/>
    <w:rsid w:val="00414819"/>
    <w:rsid w:val="00422260"/>
    <w:rsid w:val="004228D3"/>
    <w:rsid w:val="00434ACD"/>
    <w:rsid w:val="00436BC8"/>
    <w:rsid w:val="00456C73"/>
    <w:rsid w:val="004639ED"/>
    <w:rsid w:val="0046513E"/>
    <w:rsid w:val="00467BF4"/>
    <w:rsid w:val="00470443"/>
    <w:rsid w:val="00473A88"/>
    <w:rsid w:val="004A111A"/>
    <w:rsid w:val="004A23BF"/>
    <w:rsid w:val="004B3A32"/>
    <w:rsid w:val="004B75BC"/>
    <w:rsid w:val="004D75FB"/>
    <w:rsid w:val="004D7665"/>
    <w:rsid w:val="004E6710"/>
    <w:rsid w:val="004F1357"/>
    <w:rsid w:val="004F50F2"/>
    <w:rsid w:val="004F7FE6"/>
    <w:rsid w:val="00522F76"/>
    <w:rsid w:val="00523D51"/>
    <w:rsid w:val="00541C74"/>
    <w:rsid w:val="00570571"/>
    <w:rsid w:val="00573264"/>
    <w:rsid w:val="00583178"/>
    <w:rsid w:val="005A746C"/>
    <w:rsid w:val="005B34D0"/>
    <w:rsid w:val="005B775A"/>
    <w:rsid w:val="005D79BF"/>
    <w:rsid w:val="005D7F72"/>
    <w:rsid w:val="005F1291"/>
    <w:rsid w:val="005F2746"/>
    <w:rsid w:val="005F3FCE"/>
    <w:rsid w:val="00604C39"/>
    <w:rsid w:val="006144C0"/>
    <w:rsid w:val="00617C0A"/>
    <w:rsid w:val="00620593"/>
    <w:rsid w:val="006217F5"/>
    <w:rsid w:val="00622266"/>
    <w:rsid w:val="00632DDC"/>
    <w:rsid w:val="00632FD9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A022C"/>
    <w:rsid w:val="006A1E88"/>
    <w:rsid w:val="006B732A"/>
    <w:rsid w:val="006C3243"/>
    <w:rsid w:val="006D3FE9"/>
    <w:rsid w:val="006D5DCD"/>
    <w:rsid w:val="006E3450"/>
    <w:rsid w:val="006E3A7C"/>
    <w:rsid w:val="006E7D9A"/>
    <w:rsid w:val="006F427F"/>
    <w:rsid w:val="006F4E6B"/>
    <w:rsid w:val="00711427"/>
    <w:rsid w:val="0071666C"/>
    <w:rsid w:val="00724F37"/>
    <w:rsid w:val="00732024"/>
    <w:rsid w:val="0073272F"/>
    <w:rsid w:val="00741C85"/>
    <w:rsid w:val="00754F50"/>
    <w:rsid w:val="00770CFF"/>
    <w:rsid w:val="007729F2"/>
    <w:rsid w:val="00774FBB"/>
    <w:rsid w:val="00777805"/>
    <w:rsid w:val="00777EBE"/>
    <w:rsid w:val="007853EB"/>
    <w:rsid w:val="007B3B36"/>
    <w:rsid w:val="007B4534"/>
    <w:rsid w:val="007B628F"/>
    <w:rsid w:val="007B6E01"/>
    <w:rsid w:val="007D3D94"/>
    <w:rsid w:val="007E471E"/>
    <w:rsid w:val="007E4C63"/>
    <w:rsid w:val="007F03FB"/>
    <w:rsid w:val="0080163A"/>
    <w:rsid w:val="0080483A"/>
    <w:rsid w:val="00805041"/>
    <w:rsid w:val="00806E48"/>
    <w:rsid w:val="008071EF"/>
    <w:rsid w:val="00820340"/>
    <w:rsid w:val="00820F21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6C1C"/>
    <w:rsid w:val="008E5B4D"/>
    <w:rsid w:val="008F5240"/>
    <w:rsid w:val="008F73DE"/>
    <w:rsid w:val="008F7891"/>
    <w:rsid w:val="0090243E"/>
    <w:rsid w:val="0091182D"/>
    <w:rsid w:val="0091777E"/>
    <w:rsid w:val="00920817"/>
    <w:rsid w:val="00925B7D"/>
    <w:rsid w:val="00926C87"/>
    <w:rsid w:val="00927D83"/>
    <w:rsid w:val="009312C3"/>
    <w:rsid w:val="00932BB2"/>
    <w:rsid w:val="009334A6"/>
    <w:rsid w:val="009357BF"/>
    <w:rsid w:val="00936528"/>
    <w:rsid w:val="00964C35"/>
    <w:rsid w:val="00984315"/>
    <w:rsid w:val="00984D07"/>
    <w:rsid w:val="009932ED"/>
    <w:rsid w:val="00997D5D"/>
    <w:rsid w:val="009B22B1"/>
    <w:rsid w:val="009C6CCB"/>
    <w:rsid w:val="009D35BF"/>
    <w:rsid w:val="009D5F2B"/>
    <w:rsid w:val="009D641F"/>
    <w:rsid w:val="009D64A4"/>
    <w:rsid w:val="009E02EF"/>
    <w:rsid w:val="009E0731"/>
    <w:rsid w:val="009E0F57"/>
    <w:rsid w:val="00A020B8"/>
    <w:rsid w:val="00A04477"/>
    <w:rsid w:val="00A12B53"/>
    <w:rsid w:val="00A211FF"/>
    <w:rsid w:val="00A3067F"/>
    <w:rsid w:val="00A31CB2"/>
    <w:rsid w:val="00A33D25"/>
    <w:rsid w:val="00A368C4"/>
    <w:rsid w:val="00A40D49"/>
    <w:rsid w:val="00A454B7"/>
    <w:rsid w:val="00A54EDE"/>
    <w:rsid w:val="00A6091F"/>
    <w:rsid w:val="00A67513"/>
    <w:rsid w:val="00A71FB7"/>
    <w:rsid w:val="00A87AEA"/>
    <w:rsid w:val="00A9283C"/>
    <w:rsid w:val="00A976F3"/>
    <w:rsid w:val="00AA156B"/>
    <w:rsid w:val="00AB0434"/>
    <w:rsid w:val="00AB62C1"/>
    <w:rsid w:val="00AC5DEE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307B2"/>
    <w:rsid w:val="00B40793"/>
    <w:rsid w:val="00B42896"/>
    <w:rsid w:val="00B42975"/>
    <w:rsid w:val="00B5085B"/>
    <w:rsid w:val="00B57C75"/>
    <w:rsid w:val="00B602ED"/>
    <w:rsid w:val="00B67F70"/>
    <w:rsid w:val="00B71486"/>
    <w:rsid w:val="00B7376E"/>
    <w:rsid w:val="00B7605C"/>
    <w:rsid w:val="00B804B9"/>
    <w:rsid w:val="00B82FF4"/>
    <w:rsid w:val="00B83F18"/>
    <w:rsid w:val="00B9044E"/>
    <w:rsid w:val="00BB09AE"/>
    <w:rsid w:val="00BC42EF"/>
    <w:rsid w:val="00BC7C20"/>
    <w:rsid w:val="00BD2720"/>
    <w:rsid w:val="00BD59DC"/>
    <w:rsid w:val="00BE4EEA"/>
    <w:rsid w:val="00BF1874"/>
    <w:rsid w:val="00BF1ABE"/>
    <w:rsid w:val="00BF1C17"/>
    <w:rsid w:val="00BF4E20"/>
    <w:rsid w:val="00C02309"/>
    <w:rsid w:val="00C060C9"/>
    <w:rsid w:val="00C15EF0"/>
    <w:rsid w:val="00C33090"/>
    <w:rsid w:val="00C5092A"/>
    <w:rsid w:val="00C50E25"/>
    <w:rsid w:val="00C5195E"/>
    <w:rsid w:val="00C60345"/>
    <w:rsid w:val="00C61245"/>
    <w:rsid w:val="00C61B32"/>
    <w:rsid w:val="00C764AD"/>
    <w:rsid w:val="00C77E1F"/>
    <w:rsid w:val="00C8587E"/>
    <w:rsid w:val="00C87E54"/>
    <w:rsid w:val="00C9483E"/>
    <w:rsid w:val="00C948E4"/>
    <w:rsid w:val="00CB0701"/>
    <w:rsid w:val="00CC6189"/>
    <w:rsid w:val="00CE6D87"/>
    <w:rsid w:val="00CF0262"/>
    <w:rsid w:val="00CF040E"/>
    <w:rsid w:val="00D00B2A"/>
    <w:rsid w:val="00D04677"/>
    <w:rsid w:val="00D05542"/>
    <w:rsid w:val="00D1176C"/>
    <w:rsid w:val="00D15200"/>
    <w:rsid w:val="00D17915"/>
    <w:rsid w:val="00D24AC1"/>
    <w:rsid w:val="00D27B72"/>
    <w:rsid w:val="00D4526D"/>
    <w:rsid w:val="00D5132F"/>
    <w:rsid w:val="00D534E9"/>
    <w:rsid w:val="00D553AD"/>
    <w:rsid w:val="00D65056"/>
    <w:rsid w:val="00D675A3"/>
    <w:rsid w:val="00D9476A"/>
    <w:rsid w:val="00DB3270"/>
    <w:rsid w:val="00DB6894"/>
    <w:rsid w:val="00DC3378"/>
    <w:rsid w:val="00DC6102"/>
    <w:rsid w:val="00DE41FF"/>
    <w:rsid w:val="00DF2BA5"/>
    <w:rsid w:val="00E20915"/>
    <w:rsid w:val="00E2397E"/>
    <w:rsid w:val="00E277F3"/>
    <w:rsid w:val="00E32678"/>
    <w:rsid w:val="00E37C09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9D1"/>
    <w:rsid w:val="00EF1E9D"/>
    <w:rsid w:val="00F255AE"/>
    <w:rsid w:val="00F346AF"/>
    <w:rsid w:val="00F377ED"/>
    <w:rsid w:val="00F4471A"/>
    <w:rsid w:val="00F4765E"/>
    <w:rsid w:val="00F5103F"/>
    <w:rsid w:val="00F55B08"/>
    <w:rsid w:val="00F714F4"/>
    <w:rsid w:val="00F759CF"/>
    <w:rsid w:val="00FA3E7B"/>
    <w:rsid w:val="00FA678E"/>
    <w:rsid w:val="00FB05D3"/>
    <w:rsid w:val="00FB4371"/>
    <w:rsid w:val="00FB54B9"/>
    <w:rsid w:val="00FB5A53"/>
    <w:rsid w:val="00FD2A8C"/>
    <w:rsid w:val="00FE0B3D"/>
    <w:rsid w:val="00FE78C7"/>
    <w:rsid w:val="00F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138E705DB4710A3DF5BEB0FB91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301A0-3581-4932-AD97-469861B7BFA7}"/>
      </w:docPartPr>
      <w:docPartBody>
        <w:p w:rsidR="003F674C" w:rsidRDefault="002D5FD2">
          <w:pPr>
            <w:pStyle w:val="08A138E705DB4710A3DF5BEB0FB916EE"/>
          </w:pPr>
          <w:r>
            <w:t>[City, ST ZIP Code]</w:t>
          </w:r>
        </w:p>
      </w:docPartBody>
    </w:docPart>
    <w:docPart>
      <w:docPartPr>
        <w:name w:val="1C842C015A4F4CADA479AC308D34B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4B727-DCC1-49A0-9F95-EDD8CF1CA4A5}"/>
      </w:docPartPr>
      <w:docPartBody>
        <w:p w:rsidR="003F674C" w:rsidRDefault="002D5FD2">
          <w:pPr>
            <w:pStyle w:val="1C842C015A4F4CADA479AC308D34B07C"/>
          </w:pPr>
          <w:r>
            <w:t>[Telephone]</w:t>
          </w:r>
        </w:p>
      </w:docPartBody>
    </w:docPart>
    <w:docPart>
      <w:docPartPr>
        <w:name w:val="2337E7FECCF748DCB788F302D19A2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4A0AA-8241-4EF1-AD62-EF23FCACF081}"/>
      </w:docPartPr>
      <w:docPartBody>
        <w:p w:rsidR="003F674C" w:rsidRDefault="002D5FD2">
          <w:pPr>
            <w:pStyle w:val="2337E7FECCF748DCB788F302D19A27BB"/>
          </w:pPr>
          <w:r>
            <w:t>[Website]</w:t>
          </w:r>
        </w:p>
      </w:docPartBody>
    </w:docPart>
    <w:docPart>
      <w:docPartPr>
        <w:name w:val="11BF7B0A304D4BAAA973B34B5C47D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C2369-DED0-49F1-8AA2-627EEA67A2A8}"/>
      </w:docPartPr>
      <w:docPartBody>
        <w:p w:rsidR="003F674C" w:rsidRDefault="002D5FD2">
          <w:pPr>
            <w:pStyle w:val="11BF7B0A304D4BAAA973B34B5C47D27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C193DC20EA04537B4FB7E16AD032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806ED-F75A-4D7B-A8DA-8D1BE31BA757}"/>
      </w:docPartPr>
      <w:docPartBody>
        <w:p w:rsidR="003F674C" w:rsidRDefault="000E0E5E" w:rsidP="000E0E5E">
          <w:pPr>
            <w:pStyle w:val="7C193DC20EA04537B4FB7E16AD0324F1"/>
          </w:pPr>
          <w: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E"/>
    <w:rsid w:val="000C0361"/>
    <w:rsid w:val="000D7923"/>
    <w:rsid w:val="000E0E5E"/>
    <w:rsid w:val="001B6A3F"/>
    <w:rsid w:val="001F4BFA"/>
    <w:rsid w:val="00205DBD"/>
    <w:rsid w:val="00280B53"/>
    <w:rsid w:val="002B12C5"/>
    <w:rsid w:val="002B5C7E"/>
    <w:rsid w:val="002D5FD2"/>
    <w:rsid w:val="003338D7"/>
    <w:rsid w:val="00375BDE"/>
    <w:rsid w:val="003A4859"/>
    <w:rsid w:val="003F674C"/>
    <w:rsid w:val="00404885"/>
    <w:rsid w:val="004512E5"/>
    <w:rsid w:val="004679D0"/>
    <w:rsid w:val="005312F8"/>
    <w:rsid w:val="00590B91"/>
    <w:rsid w:val="005D3D4C"/>
    <w:rsid w:val="00612030"/>
    <w:rsid w:val="00652CC3"/>
    <w:rsid w:val="00692538"/>
    <w:rsid w:val="006A39EA"/>
    <w:rsid w:val="006E128B"/>
    <w:rsid w:val="007B223A"/>
    <w:rsid w:val="007B5513"/>
    <w:rsid w:val="007C2FB1"/>
    <w:rsid w:val="007F755C"/>
    <w:rsid w:val="00860B3F"/>
    <w:rsid w:val="008D3FEA"/>
    <w:rsid w:val="00A47489"/>
    <w:rsid w:val="00B87637"/>
    <w:rsid w:val="00C179D8"/>
    <w:rsid w:val="00CA1390"/>
    <w:rsid w:val="00DC0A31"/>
    <w:rsid w:val="00DC4E06"/>
    <w:rsid w:val="00EA575A"/>
    <w:rsid w:val="00F7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EA5E186140463AB51DD649FD1ED4CB">
    <w:name w:val="1EEA5E186140463AB51DD649FD1ED4CB"/>
  </w:style>
  <w:style w:type="paragraph" w:customStyle="1" w:styleId="08A138E705DB4710A3DF5BEB0FB916EE">
    <w:name w:val="08A138E705DB4710A3DF5BEB0FB916EE"/>
  </w:style>
  <w:style w:type="paragraph" w:customStyle="1" w:styleId="1C842C015A4F4CADA479AC308D34B07C">
    <w:name w:val="1C842C015A4F4CADA479AC308D34B07C"/>
  </w:style>
  <w:style w:type="paragraph" w:customStyle="1" w:styleId="2337E7FECCF748DCB788F302D19A27BB">
    <w:name w:val="2337E7FECCF748DCB788F302D19A27BB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1BF7B0A304D4BAAA973B34B5C47D27E">
    <w:name w:val="11BF7B0A304D4BAAA973B34B5C47D27E"/>
  </w:style>
  <w:style w:type="paragraph" w:customStyle="1" w:styleId="E0FD4FF517954F97804129307D57E20C">
    <w:name w:val="E0FD4FF517954F97804129307D57E20C"/>
  </w:style>
  <w:style w:type="paragraph" w:customStyle="1" w:styleId="6F30F4F778CB4FCE805D875968739DCC">
    <w:name w:val="6F30F4F778CB4FCE805D875968739DC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0F6D4820A3DF4882963E295AD2349777">
    <w:name w:val="0F6D4820A3DF4882963E295AD2349777"/>
  </w:style>
  <w:style w:type="character" w:styleId="PlaceholderText">
    <w:name w:val="Placeholder Text"/>
    <w:basedOn w:val="DefaultParagraphFont"/>
    <w:uiPriority w:val="99"/>
    <w:semiHidden/>
    <w:rsid w:val="00280B53"/>
    <w:rPr>
      <w:color w:val="808080"/>
    </w:rPr>
  </w:style>
  <w:style w:type="paragraph" w:customStyle="1" w:styleId="1293C9222937427F88CE7542210BE5B4">
    <w:name w:val="1293C9222937427F88CE7542210BE5B4"/>
  </w:style>
  <w:style w:type="paragraph" w:customStyle="1" w:styleId="4F69D2D4F0484435905EA8119BCFBB8F">
    <w:name w:val="4F69D2D4F0484435905EA8119BCFBB8F"/>
  </w:style>
  <w:style w:type="paragraph" w:customStyle="1" w:styleId="DE90A7CE0F464308BE10FE6B2D3867D9">
    <w:name w:val="DE90A7CE0F464308BE10FE6B2D3867D9"/>
  </w:style>
  <w:style w:type="paragraph" w:customStyle="1" w:styleId="7B38A4C83A2843B4B9AED5132CAE4586">
    <w:name w:val="7B38A4C83A2843B4B9AED5132CAE4586"/>
  </w:style>
  <w:style w:type="paragraph" w:customStyle="1" w:styleId="CB657456599446BEB924CF63B9992274">
    <w:name w:val="CB657456599446BEB924CF63B9992274"/>
  </w:style>
  <w:style w:type="paragraph" w:customStyle="1" w:styleId="209C27C51F5047879838B0C7EA8CBC0A">
    <w:name w:val="209C27C51F5047879838B0C7EA8CBC0A"/>
  </w:style>
  <w:style w:type="paragraph" w:customStyle="1" w:styleId="8B51D8AEFF784043B7432D962238FDD8">
    <w:name w:val="8B51D8AEFF784043B7432D962238FDD8"/>
  </w:style>
  <w:style w:type="paragraph" w:customStyle="1" w:styleId="B84431634B40451EADE31C5C4D8A9F63">
    <w:name w:val="B84431634B40451EADE31C5C4D8A9F63"/>
  </w:style>
  <w:style w:type="paragraph" w:customStyle="1" w:styleId="C8A8DBFCA9C54BBE8A49540EFE870922">
    <w:name w:val="C8A8DBFCA9C54BBE8A49540EFE870922"/>
  </w:style>
  <w:style w:type="paragraph" w:customStyle="1" w:styleId="C1802C2EDEC1450184D13DD9582432EB">
    <w:name w:val="C1802C2EDEC1450184D13DD9582432EB"/>
  </w:style>
  <w:style w:type="paragraph" w:customStyle="1" w:styleId="1A4003C6090D467BB28473FED0C22D36">
    <w:name w:val="1A4003C6090D467BB28473FED0C22D36"/>
  </w:style>
  <w:style w:type="paragraph" w:customStyle="1" w:styleId="9BE65A67770A42BB99E1F51F2EBE5165">
    <w:name w:val="9BE65A67770A42BB99E1F51F2EBE5165"/>
    <w:rsid w:val="000E0E5E"/>
  </w:style>
  <w:style w:type="paragraph" w:customStyle="1" w:styleId="79CA8A71FE994AEDBEEB76F3D5220AE7">
    <w:name w:val="79CA8A71FE994AEDBEEB76F3D5220AE7"/>
    <w:rsid w:val="000E0E5E"/>
  </w:style>
  <w:style w:type="paragraph" w:customStyle="1" w:styleId="7C193DC20EA04537B4FB7E16AD0324F1">
    <w:name w:val="7C193DC20EA04537B4FB7E16AD0324F1"/>
    <w:rsid w:val="000E0E5E"/>
  </w:style>
  <w:style w:type="paragraph" w:customStyle="1" w:styleId="21CA8475894E4E49A829C0F0FB88FB7F">
    <w:name w:val="21CA8475894E4E49A829C0F0FB88FB7F"/>
    <w:rsid w:val="000E0E5E"/>
  </w:style>
  <w:style w:type="paragraph" w:customStyle="1" w:styleId="19201A46EBC14DDF952DCC943DD3CDC1">
    <w:name w:val="19201A46EBC14DDF952DCC943DD3CDC1"/>
    <w:rsid w:val="000E0E5E"/>
  </w:style>
  <w:style w:type="paragraph" w:customStyle="1" w:styleId="BA5912F830A041E497F4716A49642EDF">
    <w:name w:val="BA5912F830A041E497F4716A49642EDF"/>
    <w:rsid w:val="000E0E5E"/>
  </w:style>
  <w:style w:type="paragraph" w:customStyle="1" w:styleId="C3FE713922BD4E038170D71A470CAB77">
    <w:name w:val="C3FE713922BD4E038170D71A470CAB77"/>
    <w:rsid w:val="000E0E5E"/>
  </w:style>
  <w:style w:type="paragraph" w:customStyle="1" w:styleId="6B67B63987A9490E9B0F4E9F5C445D9C">
    <w:name w:val="6B67B63987A9490E9B0F4E9F5C445D9C"/>
    <w:rsid w:val="000E0E5E"/>
  </w:style>
  <w:style w:type="paragraph" w:customStyle="1" w:styleId="AF2E55A2D6894234AB7A0A5D67158C42">
    <w:name w:val="AF2E55A2D6894234AB7A0A5D67158C42"/>
    <w:rsid w:val="000E0E5E"/>
  </w:style>
  <w:style w:type="paragraph" w:customStyle="1" w:styleId="A01C0C080B1343D49D181516EECDE57F">
    <w:name w:val="A01C0C080B1343D49D181516EECDE57F"/>
    <w:rsid w:val="000E0E5E"/>
  </w:style>
  <w:style w:type="paragraph" w:customStyle="1" w:styleId="088326887D77456C8DB9D91FA69A901E">
    <w:name w:val="088326887D77456C8DB9D91FA69A901E"/>
    <w:rsid w:val="000E0E5E"/>
  </w:style>
  <w:style w:type="paragraph" w:customStyle="1" w:styleId="2F1D72E86AC042E191D8587EE0A7C6A5">
    <w:name w:val="2F1D72E86AC042E191D8587EE0A7C6A5"/>
    <w:rsid w:val="000E0E5E"/>
  </w:style>
  <w:style w:type="paragraph" w:customStyle="1" w:styleId="3737554EA203418DB3EB9E7039B11A17">
    <w:name w:val="3737554EA203418DB3EB9E7039B11A17"/>
    <w:rsid w:val="000E0E5E"/>
  </w:style>
  <w:style w:type="paragraph" w:customStyle="1" w:styleId="F7B22E83D1A746C6831B384A3605E800">
    <w:name w:val="F7B22E83D1A746C6831B384A3605E800"/>
    <w:rsid w:val="000E0E5E"/>
  </w:style>
  <w:style w:type="paragraph" w:customStyle="1" w:styleId="B65634FBFD324C83AE8FE58DCFA9B0EE">
    <w:name w:val="B65634FBFD324C83AE8FE58DCFA9B0EE"/>
    <w:rsid w:val="000E0E5E"/>
  </w:style>
  <w:style w:type="paragraph" w:customStyle="1" w:styleId="7588867147BE4F6E801A08451CEB79D1">
    <w:name w:val="7588867147BE4F6E801A08451CEB79D1"/>
    <w:rsid w:val="000E0E5E"/>
  </w:style>
  <w:style w:type="paragraph" w:customStyle="1" w:styleId="57F691AF5DA94A2283F448B4B126E130">
    <w:name w:val="57F691AF5DA94A2283F448B4B126E130"/>
    <w:rsid w:val="000E0E5E"/>
  </w:style>
  <w:style w:type="paragraph" w:customStyle="1" w:styleId="040F7764485F4252BBEC5C608C2D5D9A">
    <w:name w:val="040F7764485F4252BBEC5C608C2D5D9A"/>
    <w:rsid w:val="000E0E5E"/>
  </w:style>
  <w:style w:type="paragraph" w:customStyle="1" w:styleId="588087FD1FB646288371BD86302AD333">
    <w:name w:val="588087FD1FB646288371BD86302AD333"/>
    <w:rsid w:val="000E0E5E"/>
  </w:style>
  <w:style w:type="paragraph" w:customStyle="1" w:styleId="180C5D89F96144EBAAF2E194D7E4E7AF">
    <w:name w:val="180C5D89F96144EBAAF2E194D7E4E7AF"/>
    <w:rsid w:val="000E0E5E"/>
  </w:style>
  <w:style w:type="paragraph" w:customStyle="1" w:styleId="393055D1A6D94DBCB84598F990B21E16">
    <w:name w:val="393055D1A6D94DBCB84598F990B21E16"/>
    <w:rsid w:val="000E0E5E"/>
  </w:style>
  <w:style w:type="paragraph" w:customStyle="1" w:styleId="8A6F3009374349FFBB3DE191C7808166">
    <w:name w:val="8A6F3009374349FFBB3DE191C7808166"/>
    <w:rsid w:val="000E0E5E"/>
  </w:style>
  <w:style w:type="paragraph" w:customStyle="1" w:styleId="EBC52D8099F448C8AC6695055BD59F06">
    <w:name w:val="EBC52D8099F448C8AC6695055BD59F06"/>
    <w:rsid w:val="000E0E5E"/>
  </w:style>
  <w:style w:type="paragraph" w:customStyle="1" w:styleId="1FDAE1B1D29041A1BFD6D6E3C17809A7">
    <w:name w:val="1FDAE1B1D29041A1BFD6D6E3C17809A7"/>
    <w:rsid w:val="000E0E5E"/>
  </w:style>
  <w:style w:type="paragraph" w:customStyle="1" w:styleId="2CC5E10C28C246C49A937FF7FD956432">
    <w:name w:val="2CC5E10C28C246C49A937FF7FD956432"/>
    <w:rsid w:val="000E0E5E"/>
  </w:style>
  <w:style w:type="paragraph" w:customStyle="1" w:styleId="894A5816D4E842E3B2972EA1EE025334">
    <w:name w:val="894A5816D4E842E3B2972EA1EE025334"/>
    <w:rsid w:val="000E0E5E"/>
  </w:style>
  <w:style w:type="paragraph" w:customStyle="1" w:styleId="0F3D15FD3CA442E29E9BB0719E119581">
    <w:name w:val="0F3D15FD3CA442E29E9BB0719E119581"/>
    <w:rsid w:val="000E0E5E"/>
  </w:style>
  <w:style w:type="paragraph" w:customStyle="1" w:styleId="932CED6431B54DC19721AB098A7878D1">
    <w:name w:val="932CED6431B54DC19721AB098A7878D1"/>
    <w:rsid w:val="000E0E5E"/>
  </w:style>
  <w:style w:type="paragraph" w:customStyle="1" w:styleId="93571BE0A12847DCA1BE888BC438C32C">
    <w:name w:val="93571BE0A12847DCA1BE888BC438C32C"/>
    <w:rsid w:val="000E0E5E"/>
  </w:style>
  <w:style w:type="paragraph" w:customStyle="1" w:styleId="CAC659E0B35B4EF2810FB5C8956E48DB">
    <w:name w:val="CAC659E0B35B4EF2810FB5C8956E48DB"/>
    <w:rsid w:val="003F674C"/>
  </w:style>
  <w:style w:type="paragraph" w:customStyle="1" w:styleId="1FE45F56BDBF428EA23049DACEA382B0">
    <w:name w:val="1FE45F56BDBF428EA23049DACEA382B0"/>
    <w:rsid w:val="003F674C"/>
  </w:style>
  <w:style w:type="paragraph" w:customStyle="1" w:styleId="67B4AF75ABAA479186E545AD91376B7E">
    <w:name w:val="67B4AF75ABAA479186E545AD91376B7E"/>
    <w:rsid w:val="003F674C"/>
  </w:style>
  <w:style w:type="paragraph" w:customStyle="1" w:styleId="5A4E1A4A6AA24D2A8C797630FB5668FE">
    <w:name w:val="5A4E1A4A6AA24D2A8C797630FB5668FE"/>
    <w:rsid w:val="008D3FEA"/>
  </w:style>
  <w:style w:type="paragraph" w:customStyle="1" w:styleId="9AC0263454C744CEB4BA88297C76F442">
    <w:name w:val="9AC0263454C744CEB4BA88297C76F442"/>
    <w:rsid w:val="00404885"/>
  </w:style>
  <w:style w:type="paragraph" w:customStyle="1" w:styleId="599965BD78A64909A8802D6FC110015B">
    <w:name w:val="599965BD78A64909A8802D6FC110015B"/>
    <w:rsid w:val="00404885"/>
  </w:style>
  <w:style w:type="paragraph" w:customStyle="1" w:styleId="E0790BA99F0E4A2FA9EA8404E170CCE3">
    <w:name w:val="E0790BA99F0E4A2FA9EA8404E170CCE3"/>
    <w:rsid w:val="00404885"/>
  </w:style>
  <w:style w:type="paragraph" w:customStyle="1" w:styleId="E3FD1BBA396A4DD0915E5F28E38E56F3">
    <w:name w:val="E3FD1BBA396A4DD0915E5F28E38E56F3"/>
    <w:rsid w:val="00404885"/>
  </w:style>
  <w:style w:type="paragraph" w:customStyle="1" w:styleId="D28B105E52A145F6B651D95FF9E7A945">
    <w:name w:val="D28B105E52A145F6B651D95FF9E7A945"/>
    <w:rsid w:val="00404885"/>
  </w:style>
  <w:style w:type="paragraph" w:customStyle="1" w:styleId="0847E064C7804B6CB63EC5CE09620417">
    <w:name w:val="0847E064C7804B6CB63EC5CE09620417"/>
    <w:rsid w:val="00404885"/>
  </w:style>
  <w:style w:type="paragraph" w:customStyle="1" w:styleId="5134162281D341B1A051F9EBFB5F6395">
    <w:name w:val="5134162281D341B1A051F9EBFB5F6395"/>
    <w:rsid w:val="00404885"/>
  </w:style>
  <w:style w:type="paragraph" w:customStyle="1" w:styleId="A9E274D35BEF4B34814DBE7024EE8AF9">
    <w:name w:val="A9E274D35BEF4B34814DBE7024EE8AF9"/>
    <w:rsid w:val="00404885"/>
  </w:style>
  <w:style w:type="paragraph" w:customStyle="1" w:styleId="08CE2BF4B0E546E0B0EC32E0E15B614F">
    <w:name w:val="08CE2BF4B0E546E0B0EC32E0E15B614F"/>
    <w:rsid w:val="00404885"/>
  </w:style>
  <w:style w:type="paragraph" w:customStyle="1" w:styleId="2C286D8DF5DE4C3C9E78F5DC37062399">
    <w:name w:val="2C286D8DF5DE4C3C9E78F5DC37062399"/>
    <w:rsid w:val="00404885"/>
  </w:style>
  <w:style w:type="paragraph" w:customStyle="1" w:styleId="51457353B43F449B8AAAE66147D11D8E">
    <w:name w:val="51457353B43F449B8AAAE66147D11D8E"/>
    <w:rsid w:val="00404885"/>
  </w:style>
  <w:style w:type="paragraph" w:customStyle="1" w:styleId="64B916EBF6654BD09C9016D372F4335F">
    <w:name w:val="64B916EBF6654BD09C9016D372F4335F"/>
    <w:rsid w:val="00404885"/>
  </w:style>
  <w:style w:type="paragraph" w:customStyle="1" w:styleId="A931B2E9607848B5AFE3FF2E33215E6F">
    <w:name w:val="A931B2E9607848B5AFE3FF2E33215E6F"/>
    <w:rsid w:val="000C0361"/>
  </w:style>
  <w:style w:type="paragraph" w:customStyle="1" w:styleId="519937E9748F4684ADD076BAFF0F1C8E">
    <w:name w:val="519937E9748F4684ADD076BAFF0F1C8E"/>
    <w:rsid w:val="000C0361"/>
  </w:style>
  <w:style w:type="paragraph" w:customStyle="1" w:styleId="9C2D28CCE97B425BA2A252F2D3124A69">
    <w:name w:val="9C2D28CCE97B425BA2A252F2D3124A69"/>
    <w:rsid w:val="000C0361"/>
  </w:style>
  <w:style w:type="paragraph" w:customStyle="1" w:styleId="310F434414894D0D9B767F31D7D102F5">
    <w:name w:val="310F434414894D0D9B767F31D7D102F5"/>
    <w:rsid w:val="000C0361"/>
  </w:style>
  <w:style w:type="paragraph" w:customStyle="1" w:styleId="DFE3981560804E8BB2C454F8A4890518">
    <w:name w:val="DFE3981560804E8BB2C454F8A4890518"/>
    <w:rsid w:val="000C0361"/>
  </w:style>
  <w:style w:type="paragraph" w:customStyle="1" w:styleId="E3AD2C191C5C46B9B0C03A83DBF821D6">
    <w:name w:val="E3AD2C191C5C46B9B0C03A83DBF821D6"/>
    <w:rsid w:val="000C0361"/>
  </w:style>
  <w:style w:type="paragraph" w:customStyle="1" w:styleId="9CD9CB4E6BCC4F3C81B85BB0BB0FBDBA">
    <w:name w:val="9CD9CB4E6BCC4F3C81B85BB0BB0FBDBA"/>
    <w:rsid w:val="00280B53"/>
  </w:style>
  <w:style w:type="paragraph" w:customStyle="1" w:styleId="7C88625D8DC94AC29F3277D779EEAA25">
    <w:name w:val="7C88625D8DC94AC29F3277D779EEAA25"/>
    <w:rsid w:val="00280B53"/>
  </w:style>
  <w:style w:type="paragraph" w:customStyle="1" w:styleId="60FB0BED4A0A4071AEEE576946EFF00C">
    <w:name w:val="60FB0BED4A0A4071AEEE576946EFF00C"/>
    <w:rsid w:val="00280B53"/>
  </w:style>
  <w:style w:type="paragraph" w:customStyle="1" w:styleId="22540C8B164B4C868F1B544C1943AEB1">
    <w:name w:val="22540C8B164B4C868F1B544C1943AEB1"/>
    <w:rsid w:val="00280B53"/>
  </w:style>
  <w:style w:type="paragraph" w:customStyle="1" w:styleId="C2F0E914CCBF4AB29F1A9BCE89282E1E">
    <w:name w:val="C2F0E914CCBF4AB29F1A9BCE89282E1E"/>
    <w:rsid w:val="00280B53"/>
  </w:style>
  <w:style w:type="paragraph" w:customStyle="1" w:styleId="0362E0058D47479EB1F80C3440051235">
    <w:name w:val="0362E0058D47479EB1F80C3440051235"/>
    <w:rsid w:val="00280B53"/>
  </w:style>
  <w:style w:type="paragraph" w:customStyle="1" w:styleId="1265981400894669887CAC5B5980B1FC">
    <w:name w:val="1265981400894669887CAC5B5980B1FC"/>
    <w:rsid w:val="00280B53"/>
  </w:style>
  <w:style w:type="paragraph" w:customStyle="1" w:styleId="E885176277674F44B005361BB12543C7">
    <w:name w:val="E885176277674F44B005361BB12543C7"/>
    <w:rsid w:val="00280B53"/>
  </w:style>
  <w:style w:type="paragraph" w:customStyle="1" w:styleId="2C602C312CF6467DB38EED1E3CCC17E6">
    <w:name w:val="2C602C312CF6467DB38EED1E3CCC17E6"/>
    <w:rsid w:val="00280B53"/>
  </w:style>
  <w:style w:type="paragraph" w:customStyle="1" w:styleId="CA78722E7A0F489A81F65E770357BDDB">
    <w:name w:val="CA78722E7A0F489A81F65E770357BDDB"/>
    <w:rsid w:val="00280B53"/>
  </w:style>
  <w:style w:type="paragraph" w:customStyle="1" w:styleId="881FFD7A74E4498ABB9DF9AC785001BA">
    <w:name w:val="881FFD7A74E4498ABB9DF9AC785001BA"/>
    <w:rsid w:val="00280B53"/>
  </w:style>
  <w:style w:type="paragraph" w:customStyle="1" w:styleId="6BB3C39758984C5BB8C021070FAC5FFB">
    <w:name w:val="6BB3C39758984C5BB8C021070FAC5FFB"/>
    <w:rsid w:val="00280B53"/>
  </w:style>
  <w:style w:type="paragraph" w:customStyle="1" w:styleId="1195B4FB59B04A719E64841E1454D473">
    <w:name w:val="1195B4FB59B04A719E64841E1454D473"/>
    <w:rsid w:val="00280B53"/>
  </w:style>
  <w:style w:type="paragraph" w:customStyle="1" w:styleId="3BE3373065554586BC8230EA437DB906">
    <w:name w:val="3BE3373065554586BC8230EA437DB906"/>
    <w:rsid w:val="00280B53"/>
  </w:style>
  <w:style w:type="paragraph" w:customStyle="1" w:styleId="583ACE939C534F3480DF6497C9FED231">
    <w:name w:val="583ACE939C534F3480DF6497C9FED231"/>
    <w:rsid w:val="00280B53"/>
  </w:style>
  <w:style w:type="paragraph" w:customStyle="1" w:styleId="EA1B35D016ED406DB52181E7D90B2985">
    <w:name w:val="EA1B35D016ED406DB52181E7D90B2985"/>
    <w:rsid w:val="00280B53"/>
  </w:style>
  <w:style w:type="paragraph" w:customStyle="1" w:styleId="E0DDB43C87B641268BF5323B4E1B2E28">
    <w:name w:val="E0DDB43C87B641268BF5323B4E1B2E28"/>
    <w:rsid w:val="00280B53"/>
  </w:style>
  <w:style w:type="paragraph" w:customStyle="1" w:styleId="59907183ECD34C3AACC510F9C6750BC7">
    <w:name w:val="59907183ECD34C3AACC510F9C6750BC7"/>
    <w:rsid w:val="00280B53"/>
  </w:style>
  <w:style w:type="paragraph" w:customStyle="1" w:styleId="D4F389F87C764D0AA831D605AD844A29">
    <w:name w:val="D4F389F87C764D0AA831D605AD844A29"/>
    <w:rsid w:val="00280B53"/>
  </w:style>
  <w:style w:type="paragraph" w:customStyle="1" w:styleId="6993E7CBE6C7444D84C2FA896D6348FD">
    <w:name w:val="6993E7CBE6C7444D84C2FA896D6348FD"/>
    <w:rsid w:val="00280B53"/>
  </w:style>
  <w:style w:type="paragraph" w:customStyle="1" w:styleId="78B45EEF33754D1493CE7559222B6711">
    <w:name w:val="78B45EEF33754D1493CE7559222B6711"/>
    <w:rsid w:val="00280B53"/>
  </w:style>
  <w:style w:type="paragraph" w:customStyle="1" w:styleId="FBC820499A2741C0BF1B551B5816D525">
    <w:name w:val="FBC820499A2741C0BF1B551B5816D525"/>
    <w:rsid w:val="00280B53"/>
  </w:style>
  <w:style w:type="paragraph" w:customStyle="1" w:styleId="86F4C048DE8244F9B6C9B01D0A735355">
    <w:name w:val="86F4C048DE8244F9B6C9B01D0A735355"/>
    <w:rsid w:val="00280B53"/>
  </w:style>
  <w:style w:type="paragraph" w:customStyle="1" w:styleId="7FC2A998F0DC4299A9027548236510C8">
    <w:name w:val="7FC2A998F0DC4299A9027548236510C8"/>
    <w:rsid w:val="00280B53"/>
  </w:style>
  <w:style w:type="paragraph" w:customStyle="1" w:styleId="92F59C13AA8844DAB8703A82488BD802">
    <w:name w:val="92F59C13AA8844DAB8703A82488BD802"/>
    <w:rsid w:val="00280B53"/>
  </w:style>
  <w:style w:type="paragraph" w:customStyle="1" w:styleId="1644657A9CCA43ACA2188C8C3B82313F">
    <w:name w:val="1644657A9CCA43ACA2188C8C3B82313F"/>
    <w:rsid w:val="00280B53"/>
  </w:style>
  <w:style w:type="paragraph" w:customStyle="1" w:styleId="0CDC8A562EAB4660BB97143BB338C558">
    <w:name w:val="0CDC8A562EAB4660BB97143BB338C558"/>
    <w:rsid w:val="003A4859"/>
  </w:style>
  <w:style w:type="paragraph" w:customStyle="1" w:styleId="34359C9B730A4354B66F48F58ABBF0B6">
    <w:name w:val="34359C9B730A4354B66F48F58ABBF0B6"/>
    <w:rsid w:val="003A4859"/>
  </w:style>
  <w:style w:type="paragraph" w:customStyle="1" w:styleId="0021421687174AAD8FBB7563C95DFC55">
    <w:name w:val="0021421687174AAD8FBB7563C95DFC55"/>
    <w:rsid w:val="003A4859"/>
  </w:style>
  <w:style w:type="paragraph" w:customStyle="1" w:styleId="43B7BC7FE66D4740B5E848D0B1BE7EA1">
    <w:name w:val="43B7BC7FE66D4740B5E848D0B1BE7EA1"/>
    <w:rsid w:val="003A4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#201, Sai Apartments, Opp. Surathkal Police Station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48599858-9889-4D10-B586-07085E58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10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6</cp:revision>
  <cp:lastPrinted>2015-06-06T18:04:00Z</cp:lastPrinted>
  <dcterms:created xsi:type="dcterms:W3CDTF">2015-09-30T02:32:00Z</dcterms:created>
  <dcterms:modified xsi:type="dcterms:W3CDTF">2015-09-30T02:45:00Z</dcterms:modified>
  <cp:category>Surathkal, Mangalore -575014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