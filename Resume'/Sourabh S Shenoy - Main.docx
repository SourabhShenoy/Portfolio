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5D" w:rsidRDefault="00D00B2A" w:rsidP="00D00B2A">
      <w:pPr>
        <w:pStyle w:val="ContactInfo"/>
        <w:ind w:left="2340" w:hanging="2340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0342F2D" wp14:editId="5D029D2C">
            <wp:simplePos x="0" y="0"/>
            <wp:positionH relativeFrom="column">
              <wp:posOffset>-217805</wp:posOffset>
            </wp:positionH>
            <wp:positionV relativeFrom="paragraph">
              <wp:posOffset>184785</wp:posOffset>
            </wp:positionV>
            <wp:extent cx="1551305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P logo_full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7D5D" w:rsidRPr="002E3455" w:rsidRDefault="00D00B2A" w:rsidP="00876FA8">
      <w:pPr>
        <w:pStyle w:val="ContactInfo"/>
        <w:rPr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CB29094" wp14:editId="79616C48">
            <wp:simplePos x="0" y="0"/>
            <wp:positionH relativeFrom="column">
              <wp:posOffset>1332230</wp:posOffset>
            </wp:positionH>
            <wp:positionV relativeFrom="paragraph">
              <wp:posOffset>40005</wp:posOffset>
            </wp:positionV>
            <wp:extent cx="142875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_logo-cub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7C193DC20EA04537B4FB7E16AD0324F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97D5D" w:rsidRPr="002E3455">
            <w:rPr>
              <w:sz w:val="22"/>
              <w:szCs w:val="22"/>
            </w:rPr>
            <w:t>#201, Sai Apartments, Opp. Surathkal Police Station</w:t>
          </w:r>
        </w:sdtContent>
      </w:sdt>
    </w:p>
    <w:sdt>
      <w:sdtPr>
        <w:rPr>
          <w:sz w:val="22"/>
          <w:szCs w:val="22"/>
        </w:rPr>
        <w:alias w:val="Category"/>
        <w:tag w:val=""/>
        <w:id w:val="1543715586"/>
        <w:placeholder>
          <w:docPart w:val="08A138E705DB4710A3DF5BEB0FB916E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2E3455" w:rsidRDefault="007B6E01" w:rsidP="00876FA8">
          <w:pPr>
            <w:pStyle w:val="ContactInfo"/>
            <w:rPr>
              <w:sz w:val="22"/>
              <w:szCs w:val="22"/>
            </w:rPr>
          </w:pPr>
          <w:r w:rsidRPr="002E3455">
            <w:rPr>
              <w:sz w:val="22"/>
              <w:szCs w:val="22"/>
            </w:rPr>
            <w:t>Surathkal, Mangalore -575014</w:t>
          </w:r>
        </w:p>
      </w:sdtContent>
    </w:sdt>
    <w:p w:rsidR="002C42BC" w:rsidRPr="002E3455" w:rsidRDefault="007B6E01" w:rsidP="00876FA8">
      <w:pPr>
        <w:pStyle w:val="ContactInfo"/>
        <w:rPr>
          <w:sz w:val="22"/>
          <w:szCs w:val="22"/>
        </w:rPr>
      </w:pPr>
      <w:r w:rsidRPr="002E3455">
        <w:rPr>
          <w:sz w:val="22"/>
          <w:szCs w:val="22"/>
        </w:rPr>
        <w:t>(+91)</w:t>
      </w:r>
      <w:sdt>
        <w:sdtPr>
          <w:rPr>
            <w:sz w:val="22"/>
            <w:szCs w:val="22"/>
          </w:rPr>
          <w:alias w:val="Telephone"/>
          <w:tag w:val="Telephone"/>
          <w:id w:val="599758962"/>
          <w:placeholder>
            <w:docPart w:val="1C842C015A4F4CADA479AC308D34B0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E4C63" w:rsidRPr="002E3455">
            <w:rPr>
              <w:sz w:val="22"/>
              <w:szCs w:val="22"/>
            </w:rPr>
            <w:t xml:space="preserve"> </w:t>
          </w:r>
          <w:r w:rsidRPr="002E3455">
            <w:rPr>
              <w:sz w:val="22"/>
              <w:szCs w:val="22"/>
            </w:rPr>
            <w:t>8105655102</w:t>
          </w:r>
        </w:sdtContent>
      </w:sdt>
    </w:p>
    <w:sdt>
      <w:sdtPr>
        <w:rPr>
          <w:sz w:val="22"/>
          <w:szCs w:val="22"/>
        </w:rPr>
        <w:alias w:val="Website"/>
        <w:tag w:val="Website"/>
        <w:id w:val="48967594"/>
        <w:placeholder>
          <w:docPart w:val="2337E7FECCF748DCB788F302D19A27B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2E3455" w:rsidRDefault="006A1E88" w:rsidP="00876FA8">
          <w:pPr>
            <w:pStyle w:val="ContactInfo"/>
            <w:rPr>
              <w:sz w:val="22"/>
              <w:szCs w:val="22"/>
            </w:rPr>
          </w:pPr>
          <w:r w:rsidRPr="002E3455">
            <w:rPr>
              <w:sz w:val="22"/>
              <w:szCs w:val="22"/>
            </w:rPr>
            <w:t>https://github.com/sourabhshenoy</w:t>
          </w:r>
        </w:p>
      </w:sdtContent>
    </w:sdt>
    <w:sdt>
      <w:sdtPr>
        <w:rPr>
          <w:rStyle w:val="Emphasis"/>
          <w:sz w:val="22"/>
          <w:szCs w:val="22"/>
        </w:rPr>
        <w:alias w:val="Email"/>
        <w:tag w:val=""/>
        <w:id w:val="1889536063"/>
        <w:placeholder>
          <w:docPart w:val="11BF7B0A304D4BAAA973B34B5C47D27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2E3455" w:rsidRDefault="007B6E01" w:rsidP="00876FA8">
          <w:pPr>
            <w:pStyle w:val="ContactInfo"/>
            <w:rPr>
              <w:rStyle w:val="Emphasis"/>
              <w:sz w:val="22"/>
              <w:szCs w:val="22"/>
            </w:rPr>
          </w:pPr>
          <w:r w:rsidRPr="002E3455">
            <w:rPr>
              <w:rStyle w:val="Emphasis"/>
              <w:sz w:val="22"/>
              <w:szCs w:val="22"/>
            </w:rPr>
            <w:t>sourabhsshenoy@gmail.com</w:t>
          </w:r>
        </w:p>
      </w:sdtContent>
    </w:sdt>
    <w:p w:rsidR="002C42BC" w:rsidRDefault="006E7D9A" w:rsidP="00E96C3D">
      <w:pPr>
        <w:pStyle w:val="Name"/>
        <w:pBdr>
          <w:bottom w:val="single" w:sz="4" w:space="0" w:color="7E97AD" w:themeColor="accent1"/>
        </w:pBdr>
      </w:pPr>
      <w:sdt>
        <w:sdtPr>
          <w:alias w:val="Your Name"/>
          <w:tag w:val=""/>
          <w:id w:val="1197042864"/>
          <w:placeholder>
            <w:docPart w:val="E0FD4FF517954F97804129307D57E20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B6E01">
            <w:t xml:space="preserve">Sourabh </w:t>
          </w:r>
          <w:r w:rsidR="003811E3">
            <w:t xml:space="preserve">S </w:t>
          </w:r>
          <w:r w:rsidR="007B6E01">
            <w:t>Shenoy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899"/>
        <w:gridCol w:w="303"/>
        <w:gridCol w:w="8598"/>
      </w:tblGrid>
      <w:tr w:rsidR="002C42BC" w:rsidTr="000C09B9">
        <w:tc>
          <w:tcPr>
            <w:tcW w:w="1899" w:type="dxa"/>
          </w:tcPr>
          <w:p w:rsidR="002C42BC" w:rsidRPr="002E3455" w:rsidRDefault="00414819">
            <w:pPr>
              <w:pStyle w:val="Heading1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Objective</w:t>
            </w:r>
          </w:p>
        </w:tc>
        <w:tc>
          <w:tcPr>
            <w:tcW w:w="303" w:type="dxa"/>
          </w:tcPr>
          <w:p w:rsidR="002C42BC" w:rsidRDefault="002C42BC" w:rsidP="002305DD">
            <w:pPr>
              <w:pStyle w:val="ResumeText"/>
            </w:pPr>
          </w:p>
        </w:tc>
        <w:tc>
          <w:tcPr>
            <w:tcW w:w="8598" w:type="dxa"/>
          </w:tcPr>
          <w:p w:rsidR="002C42BC" w:rsidRPr="003F053B" w:rsidRDefault="002305DD" w:rsidP="008F7891">
            <w:pPr>
              <w:pStyle w:val="ResumeText"/>
              <w:ind w:right="90"/>
              <w:rPr>
                <w:sz w:val="23"/>
                <w:szCs w:val="23"/>
              </w:rPr>
            </w:pPr>
            <w:r w:rsidRPr="003F053B">
              <w:rPr>
                <w:sz w:val="23"/>
                <w:szCs w:val="23"/>
              </w:rPr>
              <w:t xml:space="preserve">To </w:t>
            </w:r>
            <w:r w:rsidR="008F7891">
              <w:rPr>
                <w:sz w:val="23"/>
                <w:szCs w:val="23"/>
              </w:rPr>
              <w:t>obtain a full time position in the field of Database Management and be associated with an organization that is a leader in the field.</w:t>
            </w:r>
          </w:p>
        </w:tc>
      </w:tr>
      <w:tr w:rsidR="00AC5DEE" w:rsidTr="000C09B9">
        <w:tc>
          <w:tcPr>
            <w:tcW w:w="1899" w:type="dxa"/>
          </w:tcPr>
          <w:p w:rsidR="00AC5DEE" w:rsidRPr="002E3455" w:rsidRDefault="00C764AD" w:rsidP="00AC5DEE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Internships</w:t>
            </w:r>
            <w:bookmarkStart w:id="0" w:name="_GoBack"/>
            <w:bookmarkEnd w:id="0"/>
          </w:p>
        </w:tc>
        <w:tc>
          <w:tcPr>
            <w:tcW w:w="303" w:type="dxa"/>
          </w:tcPr>
          <w:p w:rsidR="00AC5DEE" w:rsidRDefault="00AC5DEE" w:rsidP="00AC5DEE"/>
        </w:tc>
        <w:tc>
          <w:tcPr>
            <w:tcW w:w="859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1CA8475894E4E49A829C0F0FB88FB7F"/>
                  </w:placeholder>
                  <w15:color w:val="C0C0C0"/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AC5DEE" w:rsidRPr="002E3455" w:rsidRDefault="002B4775" w:rsidP="002158EA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summer intern, nitk surathkal</w:t>
                    </w:r>
                    <w:r w:rsidR="007B3B36" w:rsidRPr="002E3455">
                      <w:rPr>
                        <w:sz w:val="22"/>
                        <w:szCs w:val="22"/>
                      </w:rPr>
                      <w:t xml:space="preserve">         </w:t>
                    </w:r>
                    <w:r w:rsidR="002158EA" w:rsidRPr="002E3455">
                      <w:rPr>
                        <w:sz w:val="22"/>
                        <w:szCs w:val="22"/>
                      </w:rPr>
                      <w:t xml:space="preserve">                             </w:t>
                    </w:r>
                    <w:r w:rsidR="00647B4C" w:rsidRPr="002E3455">
                      <w:rPr>
                        <w:sz w:val="22"/>
                        <w:szCs w:val="22"/>
                      </w:rPr>
                      <w:t xml:space="preserve"> </w:t>
                    </w:r>
                    <w:r w:rsidR="002158EA" w:rsidRPr="002E3455">
                      <w:rPr>
                        <w:sz w:val="22"/>
                        <w:szCs w:val="22"/>
                      </w:rPr>
                      <w:t xml:space="preserve">            </w:t>
                    </w:r>
                    <w:r w:rsidR="002E3455">
                      <w:rPr>
                        <w:sz w:val="22"/>
                        <w:szCs w:val="22"/>
                      </w:rPr>
                      <w:t xml:space="preserve">                     </w:t>
                    </w:r>
                    <w:r w:rsidR="002158EA" w:rsidRPr="002E3455">
                      <w:rPr>
                        <w:sz w:val="22"/>
                        <w:szCs w:val="22"/>
                      </w:rPr>
                      <w:t xml:space="preserve">   </w:t>
                    </w:r>
                    <w:r w:rsidR="0090243E" w:rsidRPr="002E3455">
                      <w:rPr>
                        <w:sz w:val="22"/>
                        <w:szCs w:val="22"/>
                      </w:rPr>
                      <w:t>summer 2014</w:t>
                    </w:r>
                  </w:p>
                  <w:p w:rsidR="00AC5DEE" w:rsidRPr="002E3455" w:rsidRDefault="00B307B2" w:rsidP="00AC5DEE">
                    <w:pPr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 xml:space="preserve">Worked on </w:t>
                    </w:r>
                    <w:r w:rsidR="00647B4C" w:rsidRPr="002E3455">
                      <w:rPr>
                        <w:sz w:val="22"/>
                        <w:szCs w:val="22"/>
                      </w:rPr>
                      <w:t xml:space="preserve">Simulating </w:t>
                    </w:r>
                    <w:r w:rsidR="00F4765E" w:rsidRPr="002E3455">
                      <w:rPr>
                        <w:sz w:val="22"/>
                        <w:szCs w:val="22"/>
                      </w:rPr>
                      <w:t xml:space="preserve">5 </w:t>
                    </w:r>
                    <w:r w:rsidR="00647B4C" w:rsidRPr="002E3455">
                      <w:rPr>
                        <w:sz w:val="22"/>
                        <w:szCs w:val="22"/>
                      </w:rPr>
                      <w:t>RIPng</w:t>
                    </w:r>
                    <w:r w:rsidR="00DB3270" w:rsidRPr="002E3455">
                      <w:rPr>
                        <w:sz w:val="22"/>
                        <w:szCs w:val="22"/>
                      </w:rPr>
                      <w:t xml:space="preserve"> Protocol</w:t>
                    </w:r>
                    <w:r w:rsidR="00647B4C" w:rsidRPr="002E3455">
                      <w:rPr>
                        <w:sz w:val="22"/>
                        <w:szCs w:val="22"/>
                      </w:rPr>
                      <w:t xml:space="preserve"> Scenarios </w:t>
                    </w:r>
                    <w:r w:rsidR="00DB3270" w:rsidRPr="002E3455">
                      <w:rPr>
                        <w:sz w:val="22"/>
                        <w:szCs w:val="22"/>
                      </w:rPr>
                      <w:t>us</w:t>
                    </w:r>
                    <w:r w:rsidR="00647B4C" w:rsidRPr="002E3455">
                      <w:rPr>
                        <w:sz w:val="22"/>
                        <w:szCs w:val="22"/>
                      </w:rPr>
                      <w:t>in</w:t>
                    </w:r>
                    <w:r w:rsidR="00DB3270" w:rsidRPr="002E3455">
                      <w:rPr>
                        <w:sz w:val="22"/>
                        <w:szCs w:val="22"/>
                      </w:rPr>
                      <w:t>g</w:t>
                    </w:r>
                    <w:r w:rsidR="00647B4C" w:rsidRPr="002E3455">
                      <w:rPr>
                        <w:sz w:val="22"/>
                        <w:szCs w:val="22"/>
                      </w:rPr>
                      <w:t xml:space="preserve"> NS3</w:t>
                    </w:r>
                    <w:r w:rsidR="00DB3270" w:rsidRPr="002E3455">
                      <w:rPr>
                        <w:sz w:val="22"/>
                        <w:szCs w:val="22"/>
                      </w:rPr>
                      <w:t>.</w:t>
                    </w:r>
                    <w:r w:rsidR="00AD188A" w:rsidRPr="002E3455">
                      <w:rPr>
                        <w:sz w:val="22"/>
                        <w:szCs w:val="22"/>
                      </w:rPr>
                      <w:t xml:space="preserve"> It</w:t>
                    </w:r>
                    <w:r w:rsidR="00F4765E" w:rsidRPr="002E3455">
                      <w:rPr>
                        <w:sz w:val="22"/>
                        <w:szCs w:val="22"/>
                      </w:rPr>
                      <w:t xml:space="preserve"> had only 1 </w:t>
                    </w:r>
                    <w:proofErr w:type="spellStart"/>
                    <w:r w:rsidR="00F4765E" w:rsidRPr="002E3455">
                      <w:rPr>
                        <w:sz w:val="22"/>
                        <w:szCs w:val="22"/>
                      </w:rPr>
                      <w:t>RIPng</w:t>
                    </w:r>
                    <w:proofErr w:type="spellEnd"/>
                    <w:r w:rsidR="00F4765E" w:rsidRPr="002E3455">
                      <w:rPr>
                        <w:sz w:val="22"/>
                        <w:szCs w:val="22"/>
                      </w:rPr>
                      <w:t xml:space="preserve"> Scenario then.</w:t>
                    </w:r>
                    <w:r w:rsidR="002E3455">
                      <w:rPr>
                        <w:sz w:val="22"/>
                        <w:szCs w:val="22"/>
                      </w:rPr>
                      <w:t xml:space="preserve"> Contributed to the Open Source Community of NS3.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68699791"/>
                  <w:placeholder>
                    <w:docPart w:val="21CA8475894E4E49A829C0F0FB88FB7F"/>
                  </w:placeholder>
                  <w15:color w:val="C0C0C0"/>
                  <w15:repeatingSectionItem/>
                </w:sdtPr>
                <w:sdtEndPr>
                  <w:rPr>
                    <w:sz w:val="20"/>
                    <w:szCs w:val="20"/>
                  </w:rPr>
                </w:sdtEndPr>
                <w:sdtContent>
                  <w:p w:rsidR="00AC5DEE" w:rsidRPr="002E3455" w:rsidRDefault="00647B4C" w:rsidP="002158EA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intern, infosys mangalore</w:t>
                    </w:r>
                    <w:r w:rsidR="002158EA" w:rsidRPr="002E3455">
                      <w:rPr>
                        <w:sz w:val="22"/>
                        <w:szCs w:val="22"/>
                      </w:rPr>
                      <w:t xml:space="preserve">          </w:t>
                    </w:r>
                    <w:r w:rsidR="007B3B36" w:rsidRPr="002E3455">
                      <w:rPr>
                        <w:sz w:val="22"/>
                        <w:szCs w:val="22"/>
                      </w:rPr>
                      <w:t xml:space="preserve">                 </w:t>
                    </w:r>
                    <w:r w:rsidR="002158EA" w:rsidRPr="002E3455">
                      <w:rPr>
                        <w:sz w:val="22"/>
                        <w:szCs w:val="22"/>
                      </w:rPr>
                      <w:t xml:space="preserve">                                                           </w:t>
                    </w:r>
                    <w:r w:rsidR="0090243E" w:rsidRPr="002E3455">
                      <w:rPr>
                        <w:sz w:val="22"/>
                        <w:szCs w:val="22"/>
                      </w:rPr>
                      <w:t>summer 2010</w:t>
                    </w:r>
                  </w:p>
                  <w:p w:rsidR="00AC5DEE" w:rsidRDefault="00647B4C" w:rsidP="00647B4C">
                    <w:r w:rsidRPr="002E3455">
                      <w:rPr>
                        <w:sz w:val="22"/>
                        <w:szCs w:val="22"/>
                      </w:rPr>
                      <w:t xml:space="preserve">Worked on “mInfy Travel Services”, a tool that helps Infosys Employees book/cancel cabs that shuttle between the two Infosys </w:t>
                    </w:r>
                    <w:r w:rsidR="00F759CF" w:rsidRPr="002E3455">
                      <w:rPr>
                        <w:sz w:val="22"/>
                        <w:szCs w:val="22"/>
                      </w:rPr>
                      <w:t>Offices</w:t>
                    </w:r>
                    <w:r w:rsidRPr="002E3455">
                      <w:rPr>
                        <w:sz w:val="22"/>
                        <w:szCs w:val="22"/>
                      </w:rPr>
                      <w:t xml:space="preserve"> in Mangalore after the Admin </w:t>
                    </w:r>
                    <w:r w:rsidR="00CE6D87" w:rsidRPr="002E3455">
                      <w:rPr>
                        <w:sz w:val="22"/>
                        <w:szCs w:val="22"/>
                      </w:rPr>
                      <w:t xml:space="preserve">and their boss </w:t>
                    </w:r>
                    <w:r w:rsidRPr="002E3455">
                      <w:rPr>
                        <w:sz w:val="22"/>
                        <w:szCs w:val="22"/>
                      </w:rPr>
                      <w:t>approves it.</w:t>
                    </w:r>
                  </w:p>
                </w:sdtContent>
              </w:sdt>
            </w:sdtContent>
          </w:sdt>
        </w:tc>
      </w:tr>
      <w:tr w:rsidR="00891ECF" w:rsidTr="000C09B9">
        <w:tc>
          <w:tcPr>
            <w:tcW w:w="1899" w:type="dxa"/>
          </w:tcPr>
          <w:p w:rsidR="00891ECF" w:rsidRPr="002E3455" w:rsidRDefault="00711427" w:rsidP="00891ECF">
            <w:pPr>
              <w:pStyle w:val="Heading1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 xml:space="preserve">major </w:t>
            </w:r>
            <w:r w:rsidR="00891ECF" w:rsidRPr="002E3455">
              <w:rPr>
                <w:sz w:val="22"/>
                <w:szCs w:val="22"/>
              </w:rPr>
              <w:t>Projects</w:t>
            </w:r>
          </w:p>
        </w:tc>
        <w:tc>
          <w:tcPr>
            <w:tcW w:w="303" w:type="dxa"/>
          </w:tcPr>
          <w:p w:rsidR="00891ECF" w:rsidRDefault="00891ECF" w:rsidP="00891ECF"/>
        </w:tc>
        <w:tc>
          <w:tcPr>
            <w:tcW w:w="859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242092437"/>
              <w15:color w:val="C0C0C0"/>
              <w15:repeatingSection/>
            </w:sdtPr>
            <w:sdtEndPr>
              <w:rPr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21933118"/>
                  <w:placeholder>
                    <w:docPart w:val="8A6F3009374349FFBB3DE191C7808166"/>
                  </w:placeholder>
                  <w15:color w:val="C0C0C0"/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891ECF" w:rsidRPr="002E3455" w:rsidRDefault="00272DCC" w:rsidP="00891EC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freescale cup i</w:t>
                    </w:r>
                    <w:r w:rsidR="0041139B" w:rsidRPr="002E3455">
                      <w:rPr>
                        <w:sz w:val="22"/>
                        <w:szCs w:val="22"/>
                      </w:rPr>
                      <w:t>NTELLIGENT CAR RACING</w:t>
                    </w:r>
                  </w:p>
                </w:sdtContent>
              </w:sdt>
              <w:p w:rsidR="0041139B" w:rsidRPr="002E3455" w:rsidRDefault="0041139B" w:rsidP="00891ECF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</w:pPr>
                <w:r w:rsidRPr="002E3455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Currently working on devising an intelligent car model that can run on </w:t>
                </w:r>
                <w:r w:rsidR="00F759CF" w:rsidRPr="002E3455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>its</w:t>
                </w:r>
                <w:r w:rsidR="0084322F" w:rsidRPr="002E3455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 own o</w:t>
                </w:r>
                <w:r w:rsidRPr="002E3455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>n a track as a part of a competition conducted by Freescale Semiconductors.</w:t>
                </w:r>
                <w:r w:rsidR="00E92013" w:rsidRPr="002E3455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br/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11721709"/>
                  <w:placeholder>
                    <w:docPart w:val="8A6F3009374349FFBB3DE191C7808166"/>
                  </w:placeholder>
                  <w15:color w:val="C0C0C0"/>
                  <w15:repeatingSectionItem/>
                </w:sdtPr>
                <w:sdtEndPr>
                  <w:rPr>
                    <w:color w:val="404040" w:themeColor="text1" w:themeTint="BF"/>
                  </w:rPr>
                </w:sdtEndPr>
                <w:sdtContent>
                  <w:p w:rsidR="00891ECF" w:rsidRPr="002E3455" w:rsidRDefault="0041139B" w:rsidP="00891EC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postgres ordbms</w:t>
                    </w:r>
                    <w:r w:rsidR="00891ECF" w:rsidRPr="002E3455">
                      <w:rPr>
                        <w:sz w:val="22"/>
                        <w:szCs w:val="22"/>
                      </w:rPr>
                      <w:t xml:space="preserve">                                                                 </w:t>
                    </w:r>
                    <w:r w:rsidRPr="002E3455">
                      <w:rPr>
                        <w:sz w:val="22"/>
                        <w:szCs w:val="22"/>
                      </w:rPr>
                      <w:t xml:space="preserve">                              </w:t>
                    </w:r>
                  </w:p>
                  <w:p w:rsidR="008C1B29" w:rsidRPr="002E3455" w:rsidRDefault="00EE1EA7" w:rsidP="00E92013">
                    <w:pPr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Working</w:t>
                    </w:r>
                    <w:r w:rsidR="0041139B" w:rsidRPr="002E3455">
                      <w:rPr>
                        <w:sz w:val="22"/>
                        <w:szCs w:val="22"/>
                      </w:rPr>
                      <w:t xml:space="preserve"> on </w:t>
                    </w:r>
                    <w:r w:rsidR="00E92013" w:rsidRPr="002E3455">
                      <w:rPr>
                        <w:sz w:val="22"/>
                        <w:szCs w:val="22"/>
                      </w:rPr>
                      <w:t xml:space="preserve">improving the buffer </w:t>
                    </w:r>
                    <w:r w:rsidR="002C0F31" w:rsidRPr="002E3455">
                      <w:rPr>
                        <w:sz w:val="22"/>
                        <w:szCs w:val="22"/>
                      </w:rPr>
                      <w:t xml:space="preserve">page replacement policy of </w:t>
                    </w:r>
                    <w:proofErr w:type="spellStart"/>
                    <w:r w:rsidR="002C0F31" w:rsidRPr="002E3455">
                      <w:rPr>
                        <w:sz w:val="22"/>
                        <w:szCs w:val="22"/>
                      </w:rPr>
                      <w:t>P</w:t>
                    </w:r>
                    <w:r w:rsidR="00E92013" w:rsidRPr="002E3455">
                      <w:rPr>
                        <w:sz w:val="22"/>
                        <w:szCs w:val="22"/>
                      </w:rPr>
                      <w:t>ostgres</w:t>
                    </w:r>
                    <w:proofErr w:type="spellEnd"/>
                    <w:r w:rsidR="00E92013" w:rsidRPr="002E3455">
                      <w:rPr>
                        <w:sz w:val="22"/>
                        <w:szCs w:val="22"/>
                      </w:rPr>
                      <w:t xml:space="preserve"> Database from Clock Sweep algorithm to a more efficient, </w:t>
                    </w:r>
                    <w:r w:rsidR="00F759CF" w:rsidRPr="002E3455">
                      <w:rPr>
                        <w:sz w:val="22"/>
                        <w:szCs w:val="22"/>
                      </w:rPr>
                      <w:t>2Q algorithm</w:t>
                    </w:r>
                    <w:r w:rsidR="00E92013" w:rsidRPr="002E3455">
                      <w:rPr>
                        <w:sz w:val="22"/>
                        <w:szCs w:val="22"/>
                      </w:rPr>
                      <w:t>.</w:t>
                    </w:r>
                  </w:p>
                  <w:p w:rsidR="00891ECF" w:rsidRDefault="00276F35" w:rsidP="00276F35">
                    <w:pPr>
                      <w:jc w:val="center"/>
                    </w:pPr>
                    <w:r w:rsidRPr="00276F35">
                      <w:rPr>
                        <w:color w:val="404040" w:themeColor="text1" w:themeTint="BF"/>
                      </w:rPr>
                      <w:t>More detailed list</w:t>
                    </w:r>
                    <w:r w:rsidR="0084322F">
                      <w:rPr>
                        <w:color w:val="404040" w:themeColor="text1" w:themeTint="BF"/>
                      </w:rPr>
                      <w:t xml:space="preserve"> of projects</w:t>
                    </w:r>
                    <w:r w:rsidRPr="00276F35">
                      <w:rPr>
                        <w:color w:val="404040" w:themeColor="text1" w:themeTint="BF"/>
                      </w:rPr>
                      <w:t xml:space="preserve"> as well information about them can be found in </w:t>
                    </w:r>
                    <w:hyperlink r:id="rId13" w:history="1">
                      <w:r w:rsidRPr="00570571">
                        <w:rPr>
                          <w:rStyle w:val="Hyperlink"/>
                        </w:rPr>
                        <w:t>my GitHub account</w:t>
                      </w:r>
                    </w:hyperlink>
                  </w:p>
                </w:sdtContent>
              </w:sdt>
            </w:sdtContent>
          </w:sdt>
        </w:tc>
      </w:tr>
      <w:tr w:rsidR="00891ECF" w:rsidTr="000C09B9">
        <w:tc>
          <w:tcPr>
            <w:tcW w:w="1899" w:type="dxa"/>
          </w:tcPr>
          <w:p w:rsidR="00891ECF" w:rsidRPr="002E3455" w:rsidRDefault="00891ECF" w:rsidP="00891ECF">
            <w:pPr>
              <w:pStyle w:val="Heading1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Achievements</w:t>
            </w:r>
          </w:p>
        </w:tc>
        <w:tc>
          <w:tcPr>
            <w:tcW w:w="303" w:type="dxa"/>
          </w:tcPr>
          <w:p w:rsidR="00891ECF" w:rsidRDefault="00891ECF" w:rsidP="00891ECF"/>
        </w:tc>
        <w:tc>
          <w:tcPr>
            <w:tcW w:w="8598" w:type="dxa"/>
          </w:tcPr>
          <w:p w:rsidR="00891ECF" w:rsidRPr="002E3455" w:rsidRDefault="00891ECF" w:rsidP="00891ECF">
            <w:pPr>
              <w:pStyle w:val="ResumeText"/>
              <w:numPr>
                <w:ilvl w:val="0"/>
                <w:numId w:val="5"/>
              </w:numPr>
              <w:ind w:left="375" w:right="360" w:hanging="285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 xml:space="preserve">One among 30-odd students (Out of 400+) selected for “Exposure to Software Development” program as a part of </w:t>
            </w:r>
            <w:r w:rsidRPr="002E3455">
              <w:rPr>
                <w:b/>
                <w:sz w:val="22"/>
                <w:szCs w:val="22"/>
              </w:rPr>
              <w:t>“Catch Them Young</w:t>
            </w:r>
            <w:r w:rsidR="00770CFF" w:rsidRPr="002E3455">
              <w:rPr>
                <w:b/>
                <w:sz w:val="22"/>
                <w:szCs w:val="22"/>
              </w:rPr>
              <w:t xml:space="preserve"> </w:t>
            </w:r>
            <w:r w:rsidRPr="002E3455">
              <w:rPr>
                <w:b/>
                <w:sz w:val="22"/>
                <w:szCs w:val="22"/>
              </w:rPr>
              <w:t>(CTY)</w:t>
            </w:r>
            <w:r w:rsidRPr="002E3455">
              <w:rPr>
                <w:sz w:val="22"/>
                <w:szCs w:val="22"/>
              </w:rPr>
              <w:t>” at Infosys Mangalore.</w:t>
            </w:r>
          </w:p>
          <w:p w:rsidR="00891ECF" w:rsidRPr="002E3455" w:rsidRDefault="00891ECF" w:rsidP="00891ECF">
            <w:pPr>
              <w:pStyle w:val="ResumeText"/>
              <w:numPr>
                <w:ilvl w:val="1"/>
                <w:numId w:val="5"/>
              </w:numPr>
              <w:ind w:left="915" w:right="360" w:hanging="270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Among the 2 Projects that got selected for demonstration on Valedictory</w:t>
            </w:r>
          </w:p>
          <w:p w:rsidR="00891ECF" w:rsidRPr="002E3455" w:rsidRDefault="00891ECF" w:rsidP="00891ECF">
            <w:pPr>
              <w:pStyle w:val="ResumeText"/>
              <w:numPr>
                <w:ilvl w:val="1"/>
                <w:numId w:val="5"/>
              </w:numPr>
              <w:tabs>
                <w:tab w:val="left" w:pos="915"/>
              </w:tabs>
              <w:ind w:left="1184" w:right="360" w:hanging="539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Among the 2 selected at the end for a month long Internship</w:t>
            </w:r>
          </w:p>
          <w:p w:rsidR="00891ECF" w:rsidRPr="002E3455" w:rsidRDefault="00891ECF" w:rsidP="00891ECF">
            <w:pPr>
              <w:pStyle w:val="ResumeText"/>
              <w:numPr>
                <w:ilvl w:val="0"/>
                <w:numId w:val="5"/>
              </w:numPr>
              <w:ind w:left="375" w:right="360" w:hanging="270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Microsoft Technology Associate for HTML5 Application Development</w:t>
            </w:r>
          </w:p>
          <w:p w:rsidR="00891ECF" w:rsidRPr="002E3455" w:rsidRDefault="00891ECF" w:rsidP="00891ECF">
            <w:pPr>
              <w:pStyle w:val="ResumeText"/>
              <w:numPr>
                <w:ilvl w:val="0"/>
                <w:numId w:val="5"/>
              </w:numPr>
              <w:ind w:left="375" w:right="360" w:hanging="270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Co-ordinated</w:t>
            </w:r>
            <w:r w:rsidR="004F1357" w:rsidRPr="002E3455">
              <w:rPr>
                <w:sz w:val="22"/>
                <w:szCs w:val="22"/>
              </w:rPr>
              <w:t xml:space="preserve"> 15 days CCNA Training Program</w:t>
            </w:r>
            <w:r w:rsidRPr="002E3455">
              <w:rPr>
                <w:sz w:val="22"/>
                <w:szCs w:val="22"/>
              </w:rPr>
              <w:t xml:space="preserve"> by Network Bulls – ACM, IIT DELHI</w:t>
            </w:r>
          </w:p>
          <w:p w:rsidR="00891ECF" w:rsidRPr="002E3455" w:rsidRDefault="00891ECF" w:rsidP="00891ECF">
            <w:pPr>
              <w:pStyle w:val="ResumeText"/>
              <w:numPr>
                <w:ilvl w:val="0"/>
                <w:numId w:val="5"/>
              </w:numPr>
              <w:ind w:left="375" w:right="360" w:hanging="270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Organized “The Entertainer” event in “</w:t>
            </w:r>
            <w:proofErr w:type="spellStart"/>
            <w:r w:rsidRPr="002E3455">
              <w:rPr>
                <w:sz w:val="22"/>
                <w:szCs w:val="22"/>
              </w:rPr>
              <w:t>Anandotsav</w:t>
            </w:r>
            <w:proofErr w:type="spellEnd"/>
            <w:r w:rsidRPr="002E3455">
              <w:rPr>
                <w:sz w:val="22"/>
                <w:szCs w:val="22"/>
              </w:rPr>
              <w:t>”</w:t>
            </w:r>
            <w:r w:rsidR="00D675A3" w:rsidRPr="002E3455">
              <w:rPr>
                <w:sz w:val="22"/>
                <w:szCs w:val="22"/>
              </w:rPr>
              <w:t>, a S</w:t>
            </w:r>
            <w:r w:rsidRPr="002E3455">
              <w:rPr>
                <w:sz w:val="22"/>
                <w:szCs w:val="22"/>
              </w:rPr>
              <w:t>tate level cultural fest</w:t>
            </w:r>
          </w:p>
          <w:p w:rsidR="00891ECF" w:rsidRDefault="00891ECF" w:rsidP="00891ECF">
            <w:pPr>
              <w:pStyle w:val="ResumeText"/>
              <w:numPr>
                <w:ilvl w:val="0"/>
                <w:numId w:val="5"/>
              </w:numPr>
              <w:ind w:left="375" w:right="360" w:hanging="270"/>
              <w:jc w:val="both"/>
            </w:pPr>
            <w:r w:rsidRPr="002E3455">
              <w:rPr>
                <w:sz w:val="22"/>
                <w:szCs w:val="22"/>
              </w:rPr>
              <w:t>Won 1</w:t>
            </w:r>
            <w:r w:rsidRPr="002E3455">
              <w:rPr>
                <w:sz w:val="22"/>
                <w:szCs w:val="22"/>
                <w:vertAlign w:val="superscript"/>
              </w:rPr>
              <w:t>st</w:t>
            </w:r>
            <w:r w:rsidRPr="002E3455">
              <w:rPr>
                <w:sz w:val="22"/>
                <w:szCs w:val="22"/>
              </w:rPr>
              <w:t xml:space="preserve"> prize in “</w:t>
            </w:r>
            <w:proofErr w:type="spellStart"/>
            <w:r w:rsidRPr="002E3455">
              <w:rPr>
                <w:sz w:val="22"/>
                <w:szCs w:val="22"/>
              </w:rPr>
              <w:t>Limca</w:t>
            </w:r>
            <w:proofErr w:type="spellEnd"/>
            <w:r w:rsidRPr="002E3455">
              <w:rPr>
                <w:sz w:val="22"/>
                <w:szCs w:val="22"/>
              </w:rPr>
              <w:t xml:space="preserve"> Book of Records” Quiz and got selected for National Level Semi Finals. Also participated and won in various other State and District level Quizzes.</w:t>
            </w:r>
          </w:p>
        </w:tc>
      </w:tr>
      <w:tr w:rsidR="000C09B9" w:rsidTr="000C09B9">
        <w:tc>
          <w:tcPr>
            <w:tcW w:w="1899" w:type="dxa"/>
          </w:tcPr>
          <w:p w:rsidR="000C09B9" w:rsidRPr="002E3455" w:rsidRDefault="000C09B9" w:rsidP="00891ECF">
            <w:pPr>
              <w:pStyle w:val="Heading1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lastRenderedPageBreak/>
              <w:t>Leadership</w:t>
            </w:r>
          </w:p>
        </w:tc>
        <w:tc>
          <w:tcPr>
            <w:tcW w:w="303" w:type="dxa"/>
          </w:tcPr>
          <w:p w:rsidR="000C09B9" w:rsidRDefault="000C09B9" w:rsidP="00891ECF"/>
        </w:tc>
        <w:tc>
          <w:tcPr>
            <w:tcW w:w="8598" w:type="dxa"/>
          </w:tcPr>
          <w:p w:rsidR="000C09B9" w:rsidRPr="002E3455" w:rsidRDefault="000C09B9" w:rsidP="00891ECF">
            <w:pPr>
              <w:pStyle w:val="ResumeText"/>
              <w:numPr>
                <w:ilvl w:val="0"/>
                <w:numId w:val="5"/>
              </w:numPr>
              <w:ind w:left="375" w:right="360" w:hanging="285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 xml:space="preserve">Volunteered for a youth NGO “MAKE </w:t>
            </w:r>
            <w:proofErr w:type="gramStart"/>
            <w:r w:rsidRPr="002E3455">
              <w:rPr>
                <w:sz w:val="22"/>
                <w:szCs w:val="22"/>
              </w:rPr>
              <w:t>A</w:t>
            </w:r>
            <w:proofErr w:type="gramEnd"/>
            <w:r w:rsidRPr="002E3455">
              <w:rPr>
                <w:sz w:val="22"/>
                <w:szCs w:val="22"/>
              </w:rPr>
              <w:t xml:space="preserve"> DIFFERENCE (MAD)” to teach English to orphaned kids and children in shelter homes for a year.</w:t>
            </w:r>
            <w:r w:rsidRPr="002E3455">
              <w:rPr>
                <w:rFonts w:ascii="Bookman Old Style" w:hAnsi="Bookman Old Style" w:cs="Bookman Old Style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0C09B9" w:rsidRPr="002E3455" w:rsidRDefault="000C09B9" w:rsidP="00891ECF">
            <w:pPr>
              <w:pStyle w:val="ResumeText"/>
              <w:numPr>
                <w:ilvl w:val="1"/>
                <w:numId w:val="5"/>
              </w:numPr>
              <w:ind w:left="915" w:right="360" w:hanging="270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Awarded Best Project Connect Volunteer and Best Fundraiser Recognition</w:t>
            </w:r>
          </w:p>
          <w:p w:rsidR="000C09B9" w:rsidRPr="002E3455" w:rsidRDefault="000C09B9" w:rsidP="00891ECF">
            <w:pPr>
              <w:pStyle w:val="ResumeText"/>
              <w:numPr>
                <w:ilvl w:val="0"/>
                <w:numId w:val="5"/>
              </w:numPr>
              <w:ind w:left="375" w:right="360" w:hanging="270"/>
              <w:jc w:val="both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Volunteered to work as a Web Casting Officer for the LOK SABHA Elections, 2014</w:t>
            </w:r>
          </w:p>
          <w:p w:rsidR="000C09B9" w:rsidRDefault="000C09B9" w:rsidP="00891ECF">
            <w:pPr>
              <w:pStyle w:val="ResumeText"/>
              <w:numPr>
                <w:ilvl w:val="0"/>
                <w:numId w:val="5"/>
              </w:numPr>
              <w:ind w:left="375" w:right="360" w:hanging="285"/>
              <w:jc w:val="both"/>
            </w:pPr>
            <w:r w:rsidRPr="002E3455">
              <w:rPr>
                <w:sz w:val="22"/>
                <w:szCs w:val="22"/>
              </w:rPr>
              <w:t xml:space="preserve">Web Development head of Computer Society of India, </w:t>
            </w:r>
            <w:proofErr w:type="spellStart"/>
            <w:r w:rsidRPr="002E3455">
              <w:rPr>
                <w:sz w:val="22"/>
                <w:szCs w:val="22"/>
              </w:rPr>
              <w:t>Nitte</w:t>
            </w:r>
            <w:proofErr w:type="spellEnd"/>
            <w:r w:rsidRPr="002E3455">
              <w:rPr>
                <w:sz w:val="22"/>
                <w:szCs w:val="22"/>
              </w:rPr>
              <w:t xml:space="preserve"> Chapter</w:t>
            </w:r>
            <w:r w:rsidR="003A3D9A" w:rsidRPr="002E3455">
              <w:rPr>
                <w:sz w:val="22"/>
                <w:szCs w:val="22"/>
              </w:rPr>
              <w:t>. Volunteered for numerous CSI events</w:t>
            </w:r>
          </w:p>
        </w:tc>
      </w:tr>
      <w:tr w:rsidR="00161FA4" w:rsidTr="000C09B9">
        <w:tc>
          <w:tcPr>
            <w:tcW w:w="1899" w:type="dxa"/>
          </w:tcPr>
          <w:p w:rsidR="00161FA4" w:rsidRPr="002E3455" w:rsidRDefault="00161FA4" w:rsidP="00161FA4">
            <w:pPr>
              <w:pStyle w:val="Heading1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Education</w:t>
            </w:r>
          </w:p>
        </w:tc>
        <w:tc>
          <w:tcPr>
            <w:tcW w:w="303" w:type="dxa"/>
          </w:tcPr>
          <w:p w:rsidR="00161FA4" w:rsidRDefault="00161FA4" w:rsidP="00161FA4"/>
        </w:tc>
        <w:tc>
          <w:tcPr>
            <w:tcW w:w="859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3571BE0A12847DCA1BE888BC438C32C"/>
                  </w:placeholder>
                  <w15:repeatingSectionItem/>
                </w:sdtPr>
                <w:sdtEndPr/>
                <w:sdtContent>
                  <w:p w:rsidR="00161FA4" w:rsidRPr="002E3455" w:rsidRDefault="00161FA4" w:rsidP="00161FA4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Bachelor of engineering (b.e) (Computer science)                                               CGPA: 9.04</w:t>
                    </w:r>
                  </w:p>
                  <w:p w:rsidR="00161FA4" w:rsidRPr="002E3455" w:rsidRDefault="00161FA4" w:rsidP="00161FA4">
                    <w:pPr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 xml:space="preserve">NMAM Institute OF Technology, </w:t>
                    </w:r>
                    <w:proofErr w:type="spellStart"/>
                    <w:r w:rsidRPr="002E3455">
                      <w:rPr>
                        <w:sz w:val="22"/>
                        <w:szCs w:val="22"/>
                      </w:rPr>
                      <w:t>Nitte</w:t>
                    </w:r>
                    <w:proofErr w:type="spellEnd"/>
                    <w:r w:rsidRPr="002E3455">
                      <w:rPr>
                        <w:sz w:val="22"/>
                        <w:szCs w:val="22"/>
                      </w:rPr>
                      <w:t>, Karnataka.</w:t>
                    </w:r>
                  </w:p>
                  <w:p w:rsidR="00161FA4" w:rsidRPr="002E3455" w:rsidRDefault="00161FA4" w:rsidP="00161FA4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</w:pP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Class XII –Department of pu education, karnataka                        </w:t>
                    </w:r>
                    <w:r w:rsid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  </w:t>
                    </w: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                         94.50%</w:t>
                    </w:r>
                  </w:p>
                  <w:p w:rsidR="00161FA4" w:rsidRPr="002E3455" w:rsidRDefault="00161FA4" w:rsidP="00161FA4">
                    <w:pPr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 xml:space="preserve">March 2012, </w:t>
                    </w:r>
                    <w:proofErr w:type="spellStart"/>
                    <w:r w:rsidRPr="002E3455">
                      <w:rPr>
                        <w:sz w:val="22"/>
                        <w:szCs w:val="22"/>
                      </w:rPr>
                      <w:t>Canara</w:t>
                    </w:r>
                    <w:proofErr w:type="spellEnd"/>
                    <w:r w:rsidRPr="002E3455">
                      <w:rPr>
                        <w:sz w:val="22"/>
                        <w:szCs w:val="22"/>
                      </w:rPr>
                      <w:t xml:space="preserve"> PU College, Mangalore – 575001.</w:t>
                    </w:r>
                  </w:p>
                  <w:p w:rsidR="00161FA4" w:rsidRPr="002E3455" w:rsidRDefault="00161FA4" w:rsidP="00161FA4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</w:pP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Class X – karnataka State board                                                                                         </w:t>
                    </w:r>
                    <w:r w:rsidR="00AE000F"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>93.66</w:t>
                    </w: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>%</w:t>
                    </w:r>
                  </w:p>
                  <w:p w:rsidR="00161FA4" w:rsidRDefault="00161FA4" w:rsidP="00161FA4">
                    <w:pPr>
                      <w:pStyle w:val="ResumeText"/>
                      <w:ind w:right="360"/>
                      <w:jc w:val="both"/>
                    </w:pPr>
                    <w:r w:rsidRPr="002E3455">
                      <w:rPr>
                        <w:sz w:val="22"/>
                        <w:szCs w:val="22"/>
                      </w:rPr>
                      <w:t xml:space="preserve">March 2010, </w:t>
                    </w:r>
                    <w:proofErr w:type="spellStart"/>
                    <w:r w:rsidRPr="002E3455">
                      <w:rPr>
                        <w:sz w:val="22"/>
                        <w:szCs w:val="22"/>
                      </w:rPr>
                      <w:t>Canara</w:t>
                    </w:r>
                    <w:proofErr w:type="spellEnd"/>
                    <w:r w:rsidRPr="002E3455">
                      <w:rPr>
                        <w:sz w:val="22"/>
                        <w:szCs w:val="22"/>
                      </w:rPr>
                      <w:t xml:space="preserve"> High School, </w:t>
                    </w:r>
                    <w:proofErr w:type="spellStart"/>
                    <w:r w:rsidRPr="002E3455">
                      <w:rPr>
                        <w:sz w:val="22"/>
                        <w:szCs w:val="22"/>
                      </w:rPr>
                      <w:t>Urwa</w:t>
                    </w:r>
                    <w:proofErr w:type="spellEnd"/>
                    <w:r w:rsidRPr="002E3455">
                      <w:rPr>
                        <w:sz w:val="22"/>
                        <w:szCs w:val="22"/>
                      </w:rPr>
                      <w:t>, Mangalore.</w:t>
                    </w:r>
                  </w:p>
                </w:sdtContent>
              </w:sdt>
            </w:sdtContent>
          </w:sdt>
        </w:tc>
      </w:tr>
    </w:tbl>
    <w:p w:rsidR="002C42BC" w:rsidRDefault="002C42BC" w:rsidP="001C3EA4"/>
    <w:sectPr w:rsidR="002C42BC" w:rsidSect="008A3D6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9A" w:rsidRDefault="006E7D9A">
      <w:pPr>
        <w:spacing w:before="0" w:after="0" w:line="240" w:lineRule="auto"/>
      </w:pPr>
      <w:r>
        <w:separator/>
      </w:r>
    </w:p>
  </w:endnote>
  <w:endnote w:type="continuationSeparator" w:id="0">
    <w:p w:rsidR="006E7D9A" w:rsidRDefault="006E7D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5D79BF">
    <w:pPr>
      <w:pStyle w:val="Footer"/>
    </w:pPr>
    <w:r>
      <w:ptab w:relativeTo="margin" w:alignment="right" w:leader="none"/>
    </w:r>
    <w:r>
      <w:t>Sourabh S Shenoy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9BF" w:rsidRDefault="00345EB9">
    <w:pPr>
      <w:pStyle w:val="Footer"/>
    </w:pPr>
    <w:r>
      <w:ptab w:relativeTo="margin" w:alignment="right" w:leader="none"/>
    </w:r>
    <w:r>
      <w:t>Sourabh S Shenoy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9A" w:rsidRDefault="006E7D9A">
      <w:pPr>
        <w:spacing w:before="0" w:after="0" w:line="240" w:lineRule="auto"/>
      </w:pPr>
      <w:r>
        <w:separator/>
      </w:r>
    </w:p>
  </w:footnote>
  <w:footnote w:type="continuationSeparator" w:id="0">
    <w:p w:rsidR="006E7D9A" w:rsidRDefault="006E7D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4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8110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176C" w:rsidRDefault="00D11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4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76B10"/>
    <w:rsid w:val="00084FF2"/>
    <w:rsid w:val="000C09B9"/>
    <w:rsid w:val="000E59C3"/>
    <w:rsid w:val="0010402E"/>
    <w:rsid w:val="001448D1"/>
    <w:rsid w:val="00146138"/>
    <w:rsid w:val="0015242A"/>
    <w:rsid w:val="00161FA4"/>
    <w:rsid w:val="00174EE8"/>
    <w:rsid w:val="00177790"/>
    <w:rsid w:val="001931F0"/>
    <w:rsid w:val="0019699B"/>
    <w:rsid w:val="001B1CF1"/>
    <w:rsid w:val="001C3EA4"/>
    <w:rsid w:val="001E7499"/>
    <w:rsid w:val="002158EA"/>
    <w:rsid w:val="002305DD"/>
    <w:rsid w:val="00243313"/>
    <w:rsid w:val="0026764E"/>
    <w:rsid w:val="002709BF"/>
    <w:rsid w:val="00272DCC"/>
    <w:rsid w:val="00276F35"/>
    <w:rsid w:val="002834B5"/>
    <w:rsid w:val="002915CC"/>
    <w:rsid w:val="002B4775"/>
    <w:rsid w:val="002C0C1F"/>
    <w:rsid w:val="002C0F31"/>
    <w:rsid w:val="002C36D4"/>
    <w:rsid w:val="002C42BC"/>
    <w:rsid w:val="002E3455"/>
    <w:rsid w:val="00303E26"/>
    <w:rsid w:val="00345EB9"/>
    <w:rsid w:val="0036360E"/>
    <w:rsid w:val="00371CD8"/>
    <w:rsid w:val="003811E3"/>
    <w:rsid w:val="003A3D9A"/>
    <w:rsid w:val="003A650C"/>
    <w:rsid w:val="003F053B"/>
    <w:rsid w:val="0041139B"/>
    <w:rsid w:val="00414819"/>
    <w:rsid w:val="00456C73"/>
    <w:rsid w:val="00467BF4"/>
    <w:rsid w:val="004D7665"/>
    <w:rsid w:val="004F1357"/>
    <w:rsid w:val="004F50F2"/>
    <w:rsid w:val="00570571"/>
    <w:rsid w:val="005D79BF"/>
    <w:rsid w:val="005F1291"/>
    <w:rsid w:val="005F2746"/>
    <w:rsid w:val="00617C0A"/>
    <w:rsid w:val="00647B4C"/>
    <w:rsid w:val="006A1E88"/>
    <w:rsid w:val="006D3FE9"/>
    <w:rsid w:val="006D5DCD"/>
    <w:rsid w:val="006E3A7C"/>
    <w:rsid w:val="006E7D9A"/>
    <w:rsid w:val="00711427"/>
    <w:rsid w:val="0071666C"/>
    <w:rsid w:val="00724F37"/>
    <w:rsid w:val="00770CFF"/>
    <w:rsid w:val="00777805"/>
    <w:rsid w:val="00777EBE"/>
    <w:rsid w:val="007B3B36"/>
    <w:rsid w:val="007B6E01"/>
    <w:rsid w:val="007E4C63"/>
    <w:rsid w:val="00805041"/>
    <w:rsid w:val="0084322F"/>
    <w:rsid w:val="00876FA8"/>
    <w:rsid w:val="00891ECF"/>
    <w:rsid w:val="008A3207"/>
    <w:rsid w:val="008A3D6D"/>
    <w:rsid w:val="008C10C4"/>
    <w:rsid w:val="008C1B29"/>
    <w:rsid w:val="008F7891"/>
    <w:rsid w:val="0090243E"/>
    <w:rsid w:val="0091182D"/>
    <w:rsid w:val="00920817"/>
    <w:rsid w:val="00926C87"/>
    <w:rsid w:val="009312C3"/>
    <w:rsid w:val="00932BB2"/>
    <w:rsid w:val="009932ED"/>
    <w:rsid w:val="00997D5D"/>
    <w:rsid w:val="009C6CCB"/>
    <w:rsid w:val="009D35BF"/>
    <w:rsid w:val="009E0731"/>
    <w:rsid w:val="009E0F57"/>
    <w:rsid w:val="00A020B8"/>
    <w:rsid w:val="00A04477"/>
    <w:rsid w:val="00A3067F"/>
    <w:rsid w:val="00A6091F"/>
    <w:rsid w:val="00A67513"/>
    <w:rsid w:val="00AB0434"/>
    <w:rsid w:val="00AB62C1"/>
    <w:rsid w:val="00AC5DEE"/>
    <w:rsid w:val="00AD188A"/>
    <w:rsid w:val="00AD3818"/>
    <w:rsid w:val="00AE000F"/>
    <w:rsid w:val="00AF5D6F"/>
    <w:rsid w:val="00B056D9"/>
    <w:rsid w:val="00B307B2"/>
    <w:rsid w:val="00B71486"/>
    <w:rsid w:val="00B804B9"/>
    <w:rsid w:val="00B82FF4"/>
    <w:rsid w:val="00BD59DC"/>
    <w:rsid w:val="00BF1C17"/>
    <w:rsid w:val="00BF4E20"/>
    <w:rsid w:val="00C50E25"/>
    <w:rsid w:val="00C60345"/>
    <w:rsid w:val="00C61B32"/>
    <w:rsid w:val="00C764AD"/>
    <w:rsid w:val="00C9483E"/>
    <w:rsid w:val="00C948E4"/>
    <w:rsid w:val="00CB0701"/>
    <w:rsid w:val="00CC6189"/>
    <w:rsid w:val="00CE6D87"/>
    <w:rsid w:val="00D00B2A"/>
    <w:rsid w:val="00D1176C"/>
    <w:rsid w:val="00D17915"/>
    <w:rsid w:val="00D534E9"/>
    <w:rsid w:val="00D675A3"/>
    <w:rsid w:val="00DB3270"/>
    <w:rsid w:val="00E277F3"/>
    <w:rsid w:val="00E32678"/>
    <w:rsid w:val="00E37C09"/>
    <w:rsid w:val="00E55EFE"/>
    <w:rsid w:val="00E5763C"/>
    <w:rsid w:val="00E82D35"/>
    <w:rsid w:val="00E92013"/>
    <w:rsid w:val="00E96C3D"/>
    <w:rsid w:val="00EE1EA7"/>
    <w:rsid w:val="00F4471A"/>
    <w:rsid w:val="00F4765E"/>
    <w:rsid w:val="00F759CF"/>
    <w:rsid w:val="00FA3E7B"/>
    <w:rsid w:val="00FA678E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ourabhsheno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138E705DB4710A3DF5BEB0FB91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301A0-3581-4932-AD97-469861B7BFA7}"/>
      </w:docPartPr>
      <w:docPartBody>
        <w:p w:rsidR="003F674C" w:rsidRDefault="002D5FD2">
          <w:pPr>
            <w:pStyle w:val="08A138E705DB4710A3DF5BEB0FB916EE"/>
          </w:pPr>
          <w:r>
            <w:t>[City, ST ZIP Code]</w:t>
          </w:r>
        </w:p>
      </w:docPartBody>
    </w:docPart>
    <w:docPart>
      <w:docPartPr>
        <w:name w:val="1C842C015A4F4CADA479AC308D34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4B727-DCC1-49A0-9F95-EDD8CF1CA4A5}"/>
      </w:docPartPr>
      <w:docPartBody>
        <w:p w:rsidR="003F674C" w:rsidRDefault="002D5FD2">
          <w:pPr>
            <w:pStyle w:val="1C842C015A4F4CADA479AC308D34B07C"/>
          </w:pPr>
          <w:r>
            <w:t>[Telephone]</w:t>
          </w:r>
        </w:p>
      </w:docPartBody>
    </w:docPart>
    <w:docPart>
      <w:docPartPr>
        <w:name w:val="2337E7FECCF748DCB788F302D19A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A0AA-8241-4EF1-AD62-EF23FCACF081}"/>
      </w:docPartPr>
      <w:docPartBody>
        <w:p w:rsidR="003F674C" w:rsidRDefault="002D5FD2">
          <w:pPr>
            <w:pStyle w:val="2337E7FECCF748DCB788F302D19A27BB"/>
          </w:pPr>
          <w:r>
            <w:t>[Website]</w:t>
          </w:r>
        </w:p>
      </w:docPartBody>
    </w:docPart>
    <w:docPart>
      <w:docPartPr>
        <w:name w:val="11BF7B0A304D4BAAA973B34B5C47D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2369-DED0-49F1-8AA2-627EEA67A2A8}"/>
      </w:docPartPr>
      <w:docPartBody>
        <w:p w:rsidR="003F674C" w:rsidRDefault="002D5FD2">
          <w:pPr>
            <w:pStyle w:val="11BF7B0A304D4BAAA973B34B5C47D27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0FD4FF517954F97804129307D57E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B13F-3694-4155-80BF-841C6FD8A2E0}"/>
      </w:docPartPr>
      <w:docPartBody>
        <w:p w:rsidR="003F674C" w:rsidRDefault="002D5FD2">
          <w:pPr>
            <w:pStyle w:val="E0FD4FF517954F97804129307D57E20C"/>
          </w:pPr>
          <w:r>
            <w:t>[Your Name]</w:t>
          </w:r>
        </w:p>
      </w:docPartBody>
    </w:docPart>
    <w:docPart>
      <w:docPartPr>
        <w:name w:val="7C193DC20EA04537B4FB7E16AD03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06ED-F75A-4D7B-A8DA-8D1BE31BA757}"/>
      </w:docPartPr>
      <w:docPartBody>
        <w:p w:rsidR="003F674C" w:rsidRDefault="000E0E5E" w:rsidP="000E0E5E">
          <w:pPr>
            <w:pStyle w:val="7C193DC20EA04537B4FB7E16AD0324F1"/>
          </w:pPr>
          <w:r>
            <w:t>[Street Address]</w:t>
          </w:r>
        </w:p>
      </w:docPartBody>
    </w:docPart>
    <w:docPart>
      <w:docPartPr>
        <w:name w:val="21CA8475894E4E49A829C0F0FB88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3A8C-EC74-4A6A-8F02-0D7CC38911FB}"/>
      </w:docPartPr>
      <w:docPartBody>
        <w:p w:rsidR="003F674C" w:rsidRDefault="000E0E5E" w:rsidP="000E0E5E">
          <w:pPr>
            <w:pStyle w:val="21CA8475894E4E49A829C0F0FB88FB7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6F3009374349FFBB3DE191C7808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81EE2-F939-4974-A698-8BC2D13BA3C1}"/>
      </w:docPartPr>
      <w:docPartBody>
        <w:p w:rsidR="003F674C" w:rsidRDefault="000E0E5E" w:rsidP="000E0E5E">
          <w:pPr>
            <w:pStyle w:val="8A6F3009374349FFBB3DE191C78081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571BE0A12847DCA1BE888BC438C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5B49F-68F5-4357-AE6A-B63AB6209933}"/>
      </w:docPartPr>
      <w:docPartBody>
        <w:p w:rsidR="003F674C" w:rsidRDefault="000E0E5E" w:rsidP="000E0E5E">
          <w:pPr>
            <w:pStyle w:val="93571BE0A12847DCA1BE888BC438C32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E"/>
    <w:rsid w:val="000E0E5E"/>
    <w:rsid w:val="001B6A3F"/>
    <w:rsid w:val="00205DBD"/>
    <w:rsid w:val="002D5FD2"/>
    <w:rsid w:val="003F674C"/>
    <w:rsid w:val="004512E5"/>
    <w:rsid w:val="006E128B"/>
    <w:rsid w:val="007B223A"/>
    <w:rsid w:val="008D3FEA"/>
    <w:rsid w:val="00D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A5E186140463AB51DD649FD1ED4CB">
    <w:name w:val="1EEA5E186140463AB51DD649FD1ED4CB"/>
  </w:style>
  <w:style w:type="paragraph" w:customStyle="1" w:styleId="08A138E705DB4710A3DF5BEB0FB916EE">
    <w:name w:val="08A138E705DB4710A3DF5BEB0FB916EE"/>
  </w:style>
  <w:style w:type="paragraph" w:customStyle="1" w:styleId="1C842C015A4F4CADA479AC308D34B07C">
    <w:name w:val="1C842C015A4F4CADA479AC308D34B07C"/>
  </w:style>
  <w:style w:type="paragraph" w:customStyle="1" w:styleId="2337E7FECCF748DCB788F302D19A27BB">
    <w:name w:val="2337E7FECCF748DCB788F302D19A27B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1BF7B0A304D4BAAA973B34B5C47D27E">
    <w:name w:val="11BF7B0A304D4BAAA973B34B5C47D27E"/>
  </w:style>
  <w:style w:type="paragraph" w:customStyle="1" w:styleId="E0FD4FF517954F97804129307D57E20C">
    <w:name w:val="E0FD4FF517954F97804129307D57E20C"/>
  </w:style>
  <w:style w:type="paragraph" w:customStyle="1" w:styleId="6F30F4F778CB4FCE805D875968739DCC">
    <w:name w:val="6F30F4F778CB4FCE805D875968739DC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F6D4820A3DF4882963E295AD2349777">
    <w:name w:val="0F6D4820A3DF4882963E295AD2349777"/>
  </w:style>
  <w:style w:type="character" w:styleId="PlaceholderText">
    <w:name w:val="Placeholder Text"/>
    <w:basedOn w:val="DefaultParagraphFont"/>
    <w:uiPriority w:val="99"/>
    <w:semiHidden/>
    <w:rsid w:val="000E0E5E"/>
    <w:rPr>
      <w:color w:val="808080"/>
    </w:rPr>
  </w:style>
  <w:style w:type="paragraph" w:customStyle="1" w:styleId="1293C9222937427F88CE7542210BE5B4">
    <w:name w:val="1293C9222937427F88CE7542210BE5B4"/>
  </w:style>
  <w:style w:type="paragraph" w:customStyle="1" w:styleId="4F69D2D4F0484435905EA8119BCFBB8F">
    <w:name w:val="4F69D2D4F0484435905EA8119BCFBB8F"/>
  </w:style>
  <w:style w:type="paragraph" w:customStyle="1" w:styleId="DE90A7CE0F464308BE10FE6B2D3867D9">
    <w:name w:val="DE90A7CE0F464308BE10FE6B2D3867D9"/>
  </w:style>
  <w:style w:type="paragraph" w:customStyle="1" w:styleId="7B38A4C83A2843B4B9AED5132CAE4586">
    <w:name w:val="7B38A4C83A2843B4B9AED5132CAE4586"/>
  </w:style>
  <w:style w:type="paragraph" w:customStyle="1" w:styleId="CB657456599446BEB924CF63B9992274">
    <w:name w:val="CB657456599446BEB924CF63B9992274"/>
  </w:style>
  <w:style w:type="paragraph" w:customStyle="1" w:styleId="209C27C51F5047879838B0C7EA8CBC0A">
    <w:name w:val="209C27C51F5047879838B0C7EA8CBC0A"/>
  </w:style>
  <w:style w:type="paragraph" w:customStyle="1" w:styleId="8B51D8AEFF784043B7432D962238FDD8">
    <w:name w:val="8B51D8AEFF784043B7432D962238FDD8"/>
  </w:style>
  <w:style w:type="paragraph" w:customStyle="1" w:styleId="B84431634B40451EADE31C5C4D8A9F63">
    <w:name w:val="B84431634B40451EADE31C5C4D8A9F63"/>
  </w:style>
  <w:style w:type="paragraph" w:customStyle="1" w:styleId="C8A8DBFCA9C54BBE8A49540EFE870922">
    <w:name w:val="C8A8DBFCA9C54BBE8A49540EFE870922"/>
  </w:style>
  <w:style w:type="paragraph" w:customStyle="1" w:styleId="C1802C2EDEC1450184D13DD9582432EB">
    <w:name w:val="C1802C2EDEC1450184D13DD9582432EB"/>
  </w:style>
  <w:style w:type="paragraph" w:customStyle="1" w:styleId="1A4003C6090D467BB28473FED0C22D36">
    <w:name w:val="1A4003C6090D467BB28473FED0C22D36"/>
  </w:style>
  <w:style w:type="paragraph" w:customStyle="1" w:styleId="9BE65A67770A42BB99E1F51F2EBE5165">
    <w:name w:val="9BE65A67770A42BB99E1F51F2EBE5165"/>
    <w:rsid w:val="000E0E5E"/>
  </w:style>
  <w:style w:type="paragraph" w:customStyle="1" w:styleId="79CA8A71FE994AEDBEEB76F3D5220AE7">
    <w:name w:val="79CA8A71FE994AEDBEEB76F3D5220AE7"/>
    <w:rsid w:val="000E0E5E"/>
  </w:style>
  <w:style w:type="paragraph" w:customStyle="1" w:styleId="7C193DC20EA04537B4FB7E16AD0324F1">
    <w:name w:val="7C193DC20EA04537B4FB7E16AD0324F1"/>
    <w:rsid w:val="000E0E5E"/>
  </w:style>
  <w:style w:type="paragraph" w:customStyle="1" w:styleId="21CA8475894E4E49A829C0F0FB88FB7F">
    <w:name w:val="21CA8475894E4E49A829C0F0FB88FB7F"/>
    <w:rsid w:val="000E0E5E"/>
  </w:style>
  <w:style w:type="paragraph" w:customStyle="1" w:styleId="19201A46EBC14DDF952DCC943DD3CDC1">
    <w:name w:val="19201A46EBC14DDF952DCC943DD3CDC1"/>
    <w:rsid w:val="000E0E5E"/>
  </w:style>
  <w:style w:type="paragraph" w:customStyle="1" w:styleId="BA5912F830A041E497F4716A49642EDF">
    <w:name w:val="BA5912F830A041E497F4716A49642EDF"/>
    <w:rsid w:val="000E0E5E"/>
  </w:style>
  <w:style w:type="paragraph" w:customStyle="1" w:styleId="C3FE713922BD4E038170D71A470CAB77">
    <w:name w:val="C3FE713922BD4E038170D71A470CAB77"/>
    <w:rsid w:val="000E0E5E"/>
  </w:style>
  <w:style w:type="paragraph" w:customStyle="1" w:styleId="6B67B63987A9490E9B0F4E9F5C445D9C">
    <w:name w:val="6B67B63987A9490E9B0F4E9F5C445D9C"/>
    <w:rsid w:val="000E0E5E"/>
  </w:style>
  <w:style w:type="paragraph" w:customStyle="1" w:styleId="AF2E55A2D6894234AB7A0A5D67158C42">
    <w:name w:val="AF2E55A2D6894234AB7A0A5D67158C42"/>
    <w:rsid w:val="000E0E5E"/>
  </w:style>
  <w:style w:type="paragraph" w:customStyle="1" w:styleId="A01C0C080B1343D49D181516EECDE57F">
    <w:name w:val="A01C0C080B1343D49D181516EECDE57F"/>
    <w:rsid w:val="000E0E5E"/>
  </w:style>
  <w:style w:type="paragraph" w:customStyle="1" w:styleId="088326887D77456C8DB9D91FA69A901E">
    <w:name w:val="088326887D77456C8DB9D91FA69A901E"/>
    <w:rsid w:val="000E0E5E"/>
  </w:style>
  <w:style w:type="paragraph" w:customStyle="1" w:styleId="2F1D72E86AC042E191D8587EE0A7C6A5">
    <w:name w:val="2F1D72E86AC042E191D8587EE0A7C6A5"/>
    <w:rsid w:val="000E0E5E"/>
  </w:style>
  <w:style w:type="paragraph" w:customStyle="1" w:styleId="3737554EA203418DB3EB9E7039B11A17">
    <w:name w:val="3737554EA203418DB3EB9E7039B11A17"/>
    <w:rsid w:val="000E0E5E"/>
  </w:style>
  <w:style w:type="paragraph" w:customStyle="1" w:styleId="F7B22E83D1A746C6831B384A3605E800">
    <w:name w:val="F7B22E83D1A746C6831B384A3605E800"/>
    <w:rsid w:val="000E0E5E"/>
  </w:style>
  <w:style w:type="paragraph" w:customStyle="1" w:styleId="B65634FBFD324C83AE8FE58DCFA9B0EE">
    <w:name w:val="B65634FBFD324C83AE8FE58DCFA9B0EE"/>
    <w:rsid w:val="000E0E5E"/>
  </w:style>
  <w:style w:type="paragraph" w:customStyle="1" w:styleId="7588867147BE4F6E801A08451CEB79D1">
    <w:name w:val="7588867147BE4F6E801A08451CEB79D1"/>
    <w:rsid w:val="000E0E5E"/>
  </w:style>
  <w:style w:type="paragraph" w:customStyle="1" w:styleId="57F691AF5DA94A2283F448B4B126E130">
    <w:name w:val="57F691AF5DA94A2283F448B4B126E130"/>
    <w:rsid w:val="000E0E5E"/>
  </w:style>
  <w:style w:type="paragraph" w:customStyle="1" w:styleId="040F7764485F4252BBEC5C608C2D5D9A">
    <w:name w:val="040F7764485F4252BBEC5C608C2D5D9A"/>
    <w:rsid w:val="000E0E5E"/>
  </w:style>
  <w:style w:type="paragraph" w:customStyle="1" w:styleId="588087FD1FB646288371BD86302AD333">
    <w:name w:val="588087FD1FB646288371BD86302AD333"/>
    <w:rsid w:val="000E0E5E"/>
  </w:style>
  <w:style w:type="paragraph" w:customStyle="1" w:styleId="180C5D89F96144EBAAF2E194D7E4E7AF">
    <w:name w:val="180C5D89F96144EBAAF2E194D7E4E7AF"/>
    <w:rsid w:val="000E0E5E"/>
  </w:style>
  <w:style w:type="paragraph" w:customStyle="1" w:styleId="393055D1A6D94DBCB84598F990B21E16">
    <w:name w:val="393055D1A6D94DBCB84598F990B21E16"/>
    <w:rsid w:val="000E0E5E"/>
  </w:style>
  <w:style w:type="paragraph" w:customStyle="1" w:styleId="8A6F3009374349FFBB3DE191C7808166">
    <w:name w:val="8A6F3009374349FFBB3DE191C7808166"/>
    <w:rsid w:val="000E0E5E"/>
  </w:style>
  <w:style w:type="paragraph" w:customStyle="1" w:styleId="EBC52D8099F448C8AC6695055BD59F06">
    <w:name w:val="EBC52D8099F448C8AC6695055BD59F06"/>
    <w:rsid w:val="000E0E5E"/>
  </w:style>
  <w:style w:type="paragraph" w:customStyle="1" w:styleId="1FDAE1B1D29041A1BFD6D6E3C17809A7">
    <w:name w:val="1FDAE1B1D29041A1BFD6D6E3C17809A7"/>
    <w:rsid w:val="000E0E5E"/>
  </w:style>
  <w:style w:type="paragraph" w:customStyle="1" w:styleId="2CC5E10C28C246C49A937FF7FD956432">
    <w:name w:val="2CC5E10C28C246C49A937FF7FD956432"/>
    <w:rsid w:val="000E0E5E"/>
  </w:style>
  <w:style w:type="paragraph" w:customStyle="1" w:styleId="894A5816D4E842E3B2972EA1EE025334">
    <w:name w:val="894A5816D4E842E3B2972EA1EE025334"/>
    <w:rsid w:val="000E0E5E"/>
  </w:style>
  <w:style w:type="paragraph" w:customStyle="1" w:styleId="0F3D15FD3CA442E29E9BB0719E119581">
    <w:name w:val="0F3D15FD3CA442E29E9BB0719E119581"/>
    <w:rsid w:val="000E0E5E"/>
  </w:style>
  <w:style w:type="paragraph" w:customStyle="1" w:styleId="932CED6431B54DC19721AB098A7878D1">
    <w:name w:val="932CED6431B54DC19721AB098A7878D1"/>
    <w:rsid w:val="000E0E5E"/>
  </w:style>
  <w:style w:type="paragraph" w:customStyle="1" w:styleId="93571BE0A12847DCA1BE888BC438C32C">
    <w:name w:val="93571BE0A12847DCA1BE888BC438C32C"/>
    <w:rsid w:val="000E0E5E"/>
  </w:style>
  <w:style w:type="paragraph" w:customStyle="1" w:styleId="CAC659E0B35B4EF2810FB5C8956E48DB">
    <w:name w:val="CAC659E0B35B4EF2810FB5C8956E48DB"/>
    <w:rsid w:val="003F674C"/>
  </w:style>
  <w:style w:type="paragraph" w:customStyle="1" w:styleId="1FE45F56BDBF428EA23049DACEA382B0">
    <w:name w:val="1FE45F56BDBF428EA23049DACEA382B0"/>
    <w:rsid w:val="003F674C"/>
  </w:style>
  <w:style w:type="paragraph" w:customStyle="1" w:styleId="67B4AF75ABAA479186E545AD91376B7E">
    <w:name w:val="67B4AF75ABAA479186E545AD91376B7E"/>
    <w:rsid w:val="003F674C"/>
  </w:style>
  <w:style w:type="paragraph" w:customStyle="1" w:styleId="5A4E1A4A6AA24D2A8C797630FB5668FE">
    <w:name w:val="5A4E1A4A6AA24D2A8C797630FB5668FE"/>
    <w:rsid w:val="008D3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#201, Sai Apartments, Opp. Surathkal Police Station</CompanyAddress>
  <CompanyPhone> 8105655102</CompanyPhone>
  <CompanyFax/>
  <CompanyEmail>sourabhsshenoy@gmail.com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55F6A4-0F37-4FB9-BDEE-5D287F49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https://github.com/sourabhshenoy</cp:keywords>
  <cp:lastModifiedBy>Sourabh Shenoy</cp:lastModifiedBy>
  <cp:revision>37</cp:revision>
  <cp:lastPrinted>2014-12-25T03:31:00Z</cp:lastPrinted>
  <dcterms:created xsi:type="dcterms:W3CDTF">2014-12-24T12:49:00Z</dcterms:created>
  <dcterms:modified xsi:type="dcterms:W3CDTF">2014-12-26T13:38:00Z</dcterms:modified>
  <cp:category>Surathkal, Mangalore -575014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